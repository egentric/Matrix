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BA6B" w14:textId="4E26ACCF" w:rsidR="00F24344" w:rsidRDefault="00AE3810" w:rsidP="0025171C">
      <w:pPr>
        <w:pStyle w:val="Titre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3CDAE41F" wp14:editId="346E47A3">
                <wp:simplePos x="0" y="0"/>
                <wp:positionH relativeFrom="column">
                  <wp:posOffset>-405130</wp:posOffset>
                </wp:positionH>
                <wp:positionV relativeFrom="paragraph">
                  <wp:posOffset>254634</wp:posOffset>
                </wp:positionV>
                <wp:extent cx="294640" cy="0"/>
                <wp:effectExtent l="12700" t="12700" r="22860" b="12700"/>
                <wp:wrapNone/>
                <wp:docPr id="8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  <a:noFill/>
                        <a:ln w="38100" cap="rnd" cmpd="sng" algn="ctr">
                          <a:solidFill>
                            <a:srgbClr val="2E549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2FB69" id="Connecteur droit 8" o:spid="_x0000_s1026" style="position:absolute;flip:x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1.9pt,20.05pt" to="-8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" strokecolor="#2e5495" strokeweight="3pt">
                <v:stroke joinstyle="miter" endcap="round"/>
                <o:lock v:ext="edit" shapetype="f"/>
              </v:line>
            </w:pict>
          </mc:Fallback>
        </mc:AlternateContent>
      </w:r>
      <w:r w:rsidR="002E11A1">
        <w:rPr>
          <w:noProof/>
        </w:rPr>
        <w:t>Reproduire une maquette en</w:t>
      </w:r>
      <w:r w:rsidR="0070703E">
        <w:t xml:space="preserve"> HTML/CSS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119"/>
        <w:gridCol w:w="781"/>
        <w:gridCol w:w="4026"/>
      </w:tblGrid>
      <w:tr w:rsidR="00A91584" w14:paraId="1F9F5CC5" w14:textId="77777777" w:rsidTr="00A91584">
        <w:tc>
          <w:tcPr>
            <w:tcW w:w="2835" w:type="dxa"/>
          </w:tcPr>
          <w:p w14:paraId="6BB484E4" w14:textId="77777777" w:rsidR="00A91584" w:rsidRPr="00A91584" w:rsidRDefault="00A91584" w:rsidP="00CE0E67">
            <w:pPr>
              <w:rPr>
                <w:sz w:val="20"/>
                <w:szCs w:val="20"/>
              </w:rPr>
            </w:pPr>
            <w:r w:rsidRPr="00A91584">
              <w:rPr>
                <w:sz w:val="20"/>
                <w:szCs w:val="20"/>
              </w:rPr>
              <w:t>Nom et prénom du stagiaire :</w:t>
            </w:r>
          </w:p>
        </w:tc>
        <w:tc>
          <w:tcPr>
            <w:tcW w:w="3119" w:type="dxa"/>
          </w:tcPr>
          <w:p w14:paraId="075B1FDC" w14:textId="535A5C63" w:rsidR="00A91584" w:rsidRPr="00A91584" w:rsidRDefault="005432EF" w:rsidP="00CE0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default w:val="Gentric Erwan"/>
                  </w:textInput>
                </w:ffData>
              </w:fldChar>
            </w:r>
            <w:bookmarkStart w:id="0" w:name="Texte3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Gentric Erwan</w:t>
            </w:r>
            <w:r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781" w:type="dxa"/>
          </w:tcPr>
          <w:p w14:paraId="4DE1E64E" w14:textId="77777777" w:rsidR="00A91584" w:rsidRPr="00A91584" w:rsidRDefault="00A91584" w:rsidP="00CE0E67">
            <w:pPr>
              <w:rPr>
                <w:sz w:val="20"/>
                <w:szCs w:val="20"/>
              </w:rPr>
            </w:pPr>
            <w:r w:rsidRPr="00A91584">
              <w:rPr>
                <w:sz w:val="20"/>
                <w:szCs w:val="20"/>
              </w:rPr>
              <w:t>Date :</w:t>
            </w:r>
          </w:p>
        </w:tc>
        <w:tc>
          <w:tcPr>
            <w:tcW w:w="4026" w:type="dxa"/>
          </w:tcPr>
          <w:p w14:paraId="6E4D1EB1" w14:textId="22FD15DA" w:rsidR="00A91584" w:rsidRPr="00A91584" w:rsidRDefault="005432EF" w:rsidP="00CE0E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default w:val="30/06/21"/>
                  </w:textInput>
                </w:ffData>
              </w:fldChar>
            </w:r>
            <w:bookmarkStart w:id="1" w:name="Texte2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30/06/21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</w:tbl>
    <w:p w14:paraId="3FB6BDC5" w14:textId="77777777" w:rsidR="00BB1A78" w:rsidRDefault="00BB1A78" w:rsidP="00CE0E67"/>
    <w:p w14:paraId="609AFDFD" w14:textId="77777777" w:rsidR="00DD1A05" w:rsidRPr="00DD1A05" w:rsidRDefault="00DD1A05" w:rsidP="00DD1A05">
      <w:pPr>
        <w:jc w:val="right"/>
        <w:rPr>
          <w:color w:val="A6A6A6" w:themeColor="background1" w:themeShade="A6"/>
          <w:sz w:val="13"/>
          <w:szCs w:val="13"/>
        </w:rPr>
      </w:pPr>
      <w:r w:rsidRPr="00DD1A05">
        <w:rPr>
          <w:color w:val="A6A6A6" w:themeColor="background1" w:themeShade="A6"/>
          <w:sz w:val="13"/>
          <w:szCs w:val="13"/>
        </w:rPr>
        <w:t>++ : Maîtrisé | + : Acquis | +/- : En cours d’acquisition | - : Non Acquis</w:t>
      </w:r>
    </w:p>
    <w:tbl>
      <w:tblPr>
        <w:tblStyle w:val="Grilledutableau"/>
        <w:tblW w:w="10808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222"/>
        <w:gridCol w:w="644"/>
        <w:gridCol w:w="645"/>
        <w:gridCol w:w="644"/>
        <w:gridCol w:w="645"/>
        <w:gridCol w:w="8"/>
      </w:tblGrid>
      <w:tr w:rsidR="00DD1A05" w:rsidRPr="00CE0E67" w14:paraId="7B8F04EE" w14:textId="77777777" w:rsidTr="00DD1A05">
        <w:trPr>
          <w:gridAfter w:val="1"/>
          <w:wAfter w:w="8" w:type="dxa"/>
        </w:trPr>
        <w:tc>
          <w:tcPr>
            <w:tcW w:w="8222" w:type="dxa"/>
            <w:shd w:val="clear" w:color="auto" w:fill="808080" w:themeFill="background1" w:themeFillShade="80"/>
            <w:vAlign w:val="center"/>
          </w:tcPr>
          <w:p w14:paraId="350EC16E" w14:textId="77777777" w:rsidR="00DD1A05" w:rsidRPr="00CE0E67" w:rsidRDefault="00DD1A05" w:rsidP="00DD1A05">
            <w:pPr>
              <w:pStyle w:val="puces"/>
              <w:numPr>
                <w:ilvl w:val="0"/>
                <w:numId w:val="0"/>
              </w:num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E0E67">
              <w:rPr>
                <w:b/>
                <w:bCs/>
                <w:color w:val="FFFFFF" w:themeColor="background1"/>
                <w:sz w:val="20"/>
                <w:szCs w:val="20"/>
              </w:rPr>
              <w:t>Critères d’évaluation</w:t>
            </w:r>
          </w:p>
        </w:tc>
        <w:tc>
          <w:tcPr>
            <w:tcW w:w="644" w:type="dxa"/>
            <w:shd w:val="clear" w:color="auto" w:fill="2E5596"/>
            <w:vAlign w:val="center"/>
          </w:tcPr>
          <w:p w14:paraId="121F6FBB" w14:textId="77777777" w:rsidR="00DD1A05" w:rsidRPr="00CE0E67" w:rsidRDefault="00DD1A05" w:rsidP="00DD1A05">
            <w:pPr>
              <w:pStyle w:val="puces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++</w:t>
            </w:r>
          </w:p>
        </w:tc>
        <w:tc>
          <w:tcPr>
            <w:tcW w:w="645" w:type="dxa"/>
            <w:shd w:val="clear" w:color="auto" w:fill="00BA82"/>
            <w:vAlign w:val="center"/>
          </w:tcPr>
          <w:p w14:paraId="5B0E1972" w14:textId="77777777" w:rsidR="00DD1A05" w:rsidRPr="00CE0E67" w:rsidRDefault="00DD1A05" w:rsidP="00DD1A05">
            <w:pPr>
              <w:pStyle w:val="puces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+</w:t>
            </w:r>
          </w:p>
        </w:tc>
        <w:tc>
          <w:tcPr>
            <w:tcW w:w="644" w:type="dxa"/>
            <w:shd w:val="clear" w:color="auto" w:fill="FCB400"/>
            <w:vAlign w:val="center"/>
          </w:tcPr>
          <w:p w14:paraId="46F31350" w14:textId="77777777" w:rsidR="00DD1A05" w:rsidRPr="00CE0E67" w:rsidRDefault="00DD1A05" w:rsidP="00DD1A05">
            <w:pPr>
              <w:pStyle w:val="puces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+/-</w:t>
            </w:r>
          </w:p>
        </w:tc>
        <w:tc>
          <w:tcPr>
            <w:tcW w:w="645" w:type="dxa"/>
            <w:shd w:val="clear" w:color="auto" w:fill="FF8000"/>
            <w:vAlign w:val="center"/>
          </w:tcPr>
          <w:p w14:paraId="7638C94A" w14:textId="77777777" w:rsidR="00DD1A05" w:rsidRPr="00CE0E67" w:rsidRDefault="00DD1A05" w:rsidP="00DD1A05">
            <w:pPr>
              <w:pStyle w:val="puces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-</w:t>
            </w:r>
          </w:p>
        </w:tc>
      </w:tr>
      <w:tr w:rsidR="00030503" w:rsidRPr="00CD66F2" w14:paraId="485FC7C0" w14:textId="77777777" w:rsidTr="00DD1A05">
        <w:trPr>
          <w:trHeight w:val="191"/>
        </w:trPr>
        <w:tc>
          <w:tcPr>
            <w:tcW w:w="10808" w:type="dxa"/>
            <w:gridSpan w:val="6"/>
            <w:shd w:val="clear" w:color="auto" w:fill="F2F2F2" w:themeFill="background1" w:themeFillShade="F2"/>
          </w:tcPr>
          <w:p w14:paraId="38BD11C7" w14:textId="0D5576C0" w:rsidR="00030503" w:rsidRPr="00030503" w:rsidRDefault="002E11A1" w:rsidP="0019582A">
            <w:pPr>
              <w:pStyle w:val="puces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Reproduction du </w:t>
            </w:r>
            <w:proofErr w:type="spellStart"/>
            <w:r>
              <w:rPr>
                <w:b/>
                <w:bCs/>
                <w:sz w:val="20"/>
                <w:szCs w:val="20"/>
              </w:rPr>
              <w:t>template</w:t>
            </w:r>
            <w:proofErr w:type="spellEnd"/>
          </w:p>
        </w:tc>
      </w:tr>
      <w:tr w:rsidR="0070703E" w:rsidRPr="00030503" w14:paraId="7976B8BB" w14:textId="77777777" w:rsidTr="00DD1A05">
        <w:trPr>
          <w:gridAfter w:val="1"/>
          <w:wAfter w:w="8" w:type="dxa"/>
          <w:trHeight w:val="395"/>
        </w:trPr>
        <w:tc>
          <w:tcPr>
            <w:tcW w:w="8222" w:type="dxa"/>
          </w:tcPr>
          <w:p w14:paraId="1D7EDD08" w14:textId="1280912C" w:rsidR="0070703E" w:rsidRPr="00030503" w:rsidRDefault="002E11A1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site web conçu reproduit fidèlement la structure de la maquette à reproduire</w:t>
            </w:r>
          </w:p>
        </w:tc>
        <w:tc>
          <w:tcPr>
            <w:tcW w:w="644" w:type="dxa"/>
          </w:tcPr>
          <w:p w14:paraId="26F22BF0" w14:textId="4C973714" w:rsidR="00CD66F2" w:rsidRPr="00030503" w:rsidRDefault="005432EF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45" w:type="dxa"/>
          </w:tcPr>
          <w:p w14:paraId="338C5A39" w14:textId="77777777" w:rsidR="00CD66F2" w:rsidRPr="00030503" w:rsidRDefault="00CD66F2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4" w:type="dxa"/>
          </w:tcPr>
          <w:p w14:paraId="2A6E13DA" w14:textId="77777777" w:rsidR="00CD66F2" w:rsidRPr="00030503" w:rsidRDefault="00CD66F2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5" w:type="dxa"/>
          </w:tcPr>
          <w:p w14:paraId="5BFC4F30" w14:textId="77777777" w:rsidR="00CD66F2" w:rsidRPr="00030503" w:rsidRDefault="00CD66F2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70703E" w:rsidRPr="00030503" w14:paraId="5DE8C1BF" w14:textId="77777777" w:rsidTr="00DD1A05">
        <w:trPr>
          <w:gridAfter w:val="1"/>
          <w:wAfter w:w="8" w:type="dxa"/>
          <w:trHeight w:val="458"/>
        </w:trPr>
        <w:tc>
          <w:tcPr>
            <w:tcW w:w="8222" w:type="dxa"/>
          </w:tcPr>
          <w:p w14:paraId="5A99C509" w14:textId="77777777" w:rsidR="00CD66F2" w:rsidRPr="00030503" w:rsidRDefault="00030503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030503">
              <w:rPr>
                <w:sz w:val="18"/>
                <w:szCs w:val="18"/>
              </w:rPr>
              <w:t xml:space="preserve">La mise en page du </w:t>
            </w:r>
            <w:proofErr w:type="spellStart"/>
            <w:r w:rsidRPr="00030503">
              <w:rPr>
                <w:sz w:val="18"/>
                <w:szCs w:val="18"/>
              </w:rPr>
              <w:t>moodboard</w:t>
            </w:r>
            <w:proofErr w:type="spellEnd"/>
            <w:r w:rsidRPr="0003050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est propre et bien structurée. </w:t>
            </w:r>
          </w:p>
        </w:tc>
        <w:tc>
          <w:tcPr>
            <w:tcW w:w="644" w:type="dxa"/>
          </w:tcPr>
          <w:p w14:paraId="5828C1B6" w14:textId="6028D06E" w:rsidR="00CD66F2" w:rsidRPr="00030503" w:rsidRDefault="005432EF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45" w:type="dxa"/>
          </w:tcPr>
          <w:p w14:paraId="2E9C3BFC" w14:textId="77777777" w:rsidR="00CD66F2" w:rsidRPr="00030503" w:rsidRDefault="00CD66F2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4" w:type="dxa"/>
          </w:tcPr>
          <w:p w14:paraId="3AB5F65C" w14:textId="77777777" w:rsidR="00CD66F2" w:rsidRPr="00030503" w:rsidRDefault="00CD66F2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5" w:type="dxa"/>
          </w:tcPr>
          <w:p w14:paraId="71B8E9A8" w14:textId="77777777" w:rsidR="00CD66F2" w:rsidRPr="00030503" w:rsidRDefault="00CD66F2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030503" w:rsidRPr="00CD66F2" w14:paraId="371BC9E9" w14:textId="77777777" w:rsidTr="00DD1A05">
        <w:trPr>
          <w:trHeight w:val="282"/>
        </w:trPr>
        <w:tc>
          <w:tcPr>
            <w:tcW w:w="10808" w:type="dxa"/>
            <w:gridSpan w:val="6"/>
            <w:shd w:val="clear" w:color="auto" w:fill="F2F2F2" w:themeFill="background1" w:themeFillShade="F2"/>
          </w:tcPr>
          <w:p w14:paraId="455DB5FF" w14:textId="01C7B49C" w:rsidR="00030503" w:rsidRPr="00030503" w:rsidRDefault="002E11A1" w:rsidP="0019582A">
            <w:pPr>
              <w:pStyle w:val="puces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Les bonnes pratiques</w:t>
            </w:r>
          </w:p>
        </w:tc>
      </w:tr>
      <w:tr w:rsidR="00030503" w:rsidRPr="00030503" w14:paraId="24EFCD90" w14:textId="77777777" w:rsidTr="00DD1A05">
        <w:trPr>
          <w:gridAfter w:val="1"/>
          <w:wAfter w:w="8" w:type="dxa"/>
        </w:trPr>
        <w:tc>
          <w:tcPr>
            <w:tcW w:w="8222" w:type="dxa"/>
          </w:tcPr>
          <w:p w14:paraId="401DB40E" w14:textId="0202664B" w:rsidR="00030503" w:rsidRPr="00030503" w:rsidRDefault="002E11A1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fichiers HTML sont commentés de façon cohérente</w:t>
            </w:r>
          </w:p>
        </w:tc>
        <w:tc>
          <w:tcPr>
            <w:tcW w:w="644" w:type="dxa"/>
          </w:tcPr>
          <w:p w14:paraId="4E9150B5" w14:textId="18D107D2" w:rsidR="00030503" w:rsidRPr="00030503" w:rsidRDefault="005432EF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45" w:type="dxa"/>
          </w:tcPr>
          <w:p w14:paraId="37D1FE81" w14:textId="77777777" w:rsidR="00030503" w:rsidRPr="00030503" w:rsidRDefault="00030503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4" w:type="dxa"/>
          </w:tcPr>
          <w:p w14:paraId="0E1D7109" w14:textId="77777777" w:rsidR="00030503" w:rsidRPr="00030503" w:rsidRDefault="00030503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5" w:type="dxa"/>
          </w:tcPr>
          <w:p w14:paraId="1A861567" w14:textId="77777777" w:rsidR="00030503" w:rsidRPr="00030503" w:rsidRDefault="00030503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030503" w:rsidRPr="00030503" w14:paraId="5DD50D9B" w14:textId="77777777" w:rsidTr="00DD1A05">
        <w:trPr>
          <w:gridAfter w:val="1"/>
          <w:wAfter w:w="8" w:type="dxa"/>
        </w:trPr>
        <w:tc>
          <w:tcPr>
            <w:tcW w:w="8222" w:type="dxa"/>
          </w:tcPr>
          <w:p w14:paraId="1EADC92F" w14:textId="283BDB88" w:rsidR="002E11A1" w:rsidRPr="00030503" w:rsidRDefault="002E11A1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fichiers CSS sont commentés de façon cohérente</w:t>
            </w:r>
          </w:p>
        </w:tc>
        <w:tc>
          <w:tcPr>
            <w:tcW w:w="644" w:type="dxa"/>
          </w:tcPr>
          <w:p w14:paraId="0C0BC893" w14:textId="2625C06F" w:rsidR="00030503" w:rsidRPr="00030503" w:rsidRDefault="005432EF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45" w:type="dxa"/>
          </w:tcPr>
          <w:p w14:paraId="3B1A613B" w14:textId="77777777" w:rsidR="00030503" w:rsidRPr="00030503" w:rsidRDefault="00030503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4" w:type="dxa"/>
          </w:tcPr>
          <w:p w14:paraId="7E10E640" w14:textId="77777777" w:rsidR="00030503" w:rsidRPr="00030503" w:rsidRDefault="00030503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5" w:type="dxa"/>
          </w:tcPr>
          <w:p w14:paraId="695E32F0" w14:textId="77777777" w:rsidR="00030503" w:rsidRPr="00030503" w:rsidRDefault="00030503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030503" w:rsidRPr="00030503" w14:paraId="00D16542" w14:textId="77777777" w:rsidTr="00DD1A05">
        <w:tc>
          <w:tcPr>
            <w:tcW w:w="10808" w:type="dxa"/>
            <w:gridSpan w:val="6"/>
            <w:shd w:val="clear" w:color="auto" w:fill="F2F2F2" w:themeFill="background1" w:themeFillShade="F2"/>
          </w:tcPr>
          <w:p w14:paraId="5177ED24" w14:textId="7CEC23C0" w:rsidR="00030503" w:rsidRPr="00030503" w:rsidRDefault="002E11A1" w:rsidP="0019582A">
            <w:pPr>
              <w:pStyle w:val="puces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HTML</w:t>
            </w:r>
          </w:p>
        </w:tc>
      </w:tr>
      <w:tr w:rsidR="0070703E" w:rsidRPr="00030503" w14:paraId="5C6CB91E" w14:textId="77777777" w:rsidTr="00DD1A05">
        <w:trPr>
          <w:gridAfter w:val="1"/>
          <w:wAfter w:w="8" w:type="dxa"/>
        </w:trPr>
        <w:tc>
          <w:tcPr>
            <w:tcW w:w="8222" w:type="dxa"/>
          </w:tcPr>
          <w:p w14:paraId="7C264D05" w14:textId="304D84FE" w:rsidR="00CD66F2" w:rsidRPr="00030503" w:rsidRDefault="002E11A1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site a été passé au </w:t>
            </w:r>
            <w:hyperlink r:id="rId7" w:history="1">
              <w:r w:rsidRPr="00261214">
                <w:rPr>
                  <w:rStyle w:val="Lienhypertexte"/>
                  <w:sz w:val="18"/>
                  <w:szCs w:val="18"/>
                </w:rPr>
                <w:t>https://validator.w3.org</w:t>
              </w:r>
            </w:hyperlink>
            <w:r>
              <w:rPr>
                <w:sz w:val="18"/>
                <w:szCs w:val="18"/>
              </w:rPr>
              <w:t xml:space="preserve"> et il n’y a aucune erreur.</w:t>
            </w:r>
          </w:p>
        </w:tc>
        <w:tc>
          <w:tcPr>
            <w:tcW w:w="644" w:type="dxa"/>
          </w:tcPr>
          <w:p w14:paraId="6465B3EC" w14:textId="11541E32" w:rsidR="00CD66F2" w:rsidRPr="00030503" w:rsidRDefault="005432EF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45" w:type="dxa"/>
          </w:tcPr>
          <w:p w14:paraId="2CB45AE6" w14:textId="77777777" w:rsidR="00CD66F2" w:rsidRPr="00030503" w:rsidRDefault="00CD66F2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4" w:type="dxa"/>
          </w:tcPr>
          <w:p w14:paraId="1E0FEE31" w14:textId="77777777" w:rsidR="00CD66F2" w:rsidRPr="00030503" w:rsidRDefault="00CD66F2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5" w:type="dxa"/>
          </w:tcPr>
          <w:p w14:paraId="64318FF6" w14:textId="77777777" w:rsidR="00CD66F2" w:rsidRPr="00030503" w:rsidRDefault="00CD66F2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70703E" w:rsidRPr="00030503" w14:paraId="53651628" w14:textId="77777777" w:rsidTr="00DD1A05">
        <w:trPr>
          <w:gridAfter w:val="1"/>
          <w:wAfter w:w="8" w:type="dxa"/>
        </w:trPr>
        <w:tc>
          <w:tcPr>
            <w:tcW w:w="8222" w:type="dxa"/>
          </w:tcPr>
          <w:p w14:paraId="52068B30" w14:textId="03BAE69B" w:rsidR="00CD66F2" w:rsidRPr="00030503" w:rsidRDefault="005F2ACD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site utilise </w:t>
            </w:r>
            <w:proofErr w:type="spellStart"/>
            <w:r>
              <w:rPr>
                <w:sz w:val="18"/>
                <w:szCs w:val="18"/>
              </w:rPr>
              <w:t>bootstrap</w:t>
            </w:r>
            <w:proofErr w:type="spellEnd"/>
          </w:p>
        </w:tc>
        <w:tc>
          <w:tcPr>
            <w:tcW w:w="644" w:type="dxa"/>
          </w:tcPr>
          <w:p w14:paraId="6016A1BA" w14:textId="63171CA8" w:rsidR="00CD66F2" w:rsidRPr="00030503" w:rsidRDefault="005432EF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45" w:type="dxa"/>
          </w:tcPr>
          <w:p w14:paraId="5F474EFC" w14:textId="77777777" w:rsidR="00CD66F2" w:rsidRPr="00030503" w:rsidRDefault="00CD66F2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4" w:type="dxa"/>
          </w:tcPr>
          <w:p w14:paraId="4DAE0166" w14:textId="77777777" w:rsidR="00CD66F2" w:rsidRPr="00030503" w:rsidRDefault="00CD66F2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5" w:type="dxa"/>
          </w:tcPr>
          <w:p w14:paraId="27787674" w14:textId="77777777" w:rsidR="00CD66F2" w:rsidRPr="00030503" w:rsidRDefault="00CD66F2" w:rsidP="0019582A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081E6B" w:rsidRPr="00030503" w14:paraId="45A22986" w14:textId="77777777" w:rsidTr="00DD1A05">
        <w:tc>
          <w:tcPr>
            <w:tcW w:w="10808" w:type="dxa"/>
            <w:gridSpan w:val="6"/>
            <w:shd w:val="clear" w:color="auto" w:fill="F2F2F2" w:themeFill="background1" w:themeFillShade="F2"/>
          </w:tcPr>
          <w:p w14:paraId="680FEA73" w14:textId="03F77293" w:rsidR="00081E6B" w:rsidRPr="00030503" w:rsidRDefault="002E11A1" w:rsidP="00F92CE3">
            <w:pPr>
              <w:pStyle w:val="puces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CSS</w:t>
            </w:r>
          </w:p>
        </w:tc>
      </w:tr>
      <w:tr w:rsidR="00081E6B" w:rsidRPr="00030503" w14:paraId="414D1BAA" w14:textId="77777777" w:rsidTr="00DD1A05">
        <w:trPr>
          <w:gridAfter w:val="1"/>
          <w:wAfter w:w="8" w:type="dxa"/>
        </w:trPr>
        <w:tc>
          <w:tcPr>
            <w:tcW w:w="8222" w:type="dxa"/>
          </w:tcPr>
          <w:p w14:paraId="791FDB29" w14:textId="2CE3372E" w:rsidR="00081E6B" w:rsidRPr="00030503" w:rsidRDefault="002E11A1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site a été passé au </w:t>
            </w:r>
            <w:hyperlink r:id="rId8" w:history="1">
              <w:r w:rsidR="005F2ACD" w:rsidRPr="005F2ACD">
                <w:rPr>
                  <w:rStyle w:val="Lienhypertexte"/>
                  <w:sz w:val="18"/>
                  <w:szCs w:val="18"/>
                </w:rPr>
                <w:t>https://jigsaw.w3.org/css-validator/</w:t>
              </w:r>
            </w:hyperlink>
            <w:r w:rsidR="005F2ACD" w:rsidRPr="005F2AC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et il n’y a aucune erreur.</w:t>
            </w:r>
          </w:p>
        </w:tc>
        <w:tc>
          <w:tcPr>
            <w:tcW w:w="644" w:type="dxa"/>
          </w:tcPr>
          <w:p w14:paraId="562799CC" w14:textId="08B35797" w:rsidR="00081E6B" w:rsidRPr="00030503" w:rsidRDefault="005432EF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45" w:type="dxa"/>
          </w:tcPr>
          <w:p w14:paraId="48440226" w14:textId="77777777" w:rsidR="00081E6B" w:rsidRPr="00030503" w:rsidRDefault="00081E6B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4" w:type="dxa"/>
          </w:tcPr>
          <w:p w14:paraId="741339E1" w14:textId="77777777" w:rsidR="00081E6B" w:rsidRPr="00030503" w:rsidRDefault="00081E6B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5" w:type="dxa"/>
          </w:tcPr>
          <w:p w14:paraId="20A050EB" w14:textId="77777777" w:rsidR="00081E6B" w:rsidRPr="00030503" w:rsidRDefault="00081E6B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081E6B" w:rsidRPr="00030503" w14:paraId="6FD81362" w14:textId="77777777" w:rsidTr="00DD1A05">
        <w:trPr>
          <w:gridAfter w:val="1"/>
          <w:wAfter w:w="8" w:type="dxa"/>
        </w:trPr>
        <w:tc>
          <w:tcPr>
            <w:tcW w:w="8222" w:type="dxa"/>
          </w:tcPr>
          <w:p w14:paraId="462B2FDC" w14:textId="179C3B62" w:rsidR="00081E6B" w:rsidRPr="00030503" w:rsidRDefault="005F2ACD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site utilise le compilateur de css SASS</w:t>
            </w:r>
          </w:p>
        </w:tc>
        <w:tc>
          <w:tcPr>
            <w:tcW w:w="644" w:type="dxa"/>
          </w:tcPr>
          <w:p w14:paraId="01D7E25E" w14:textId="6333E750" w:rsidR="00081E6B" w:rsidRPr="00030503" w:rsidRDefault="005432EF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45" w:type="dxa"/>
          </w:tcPr>
          <w:p w14:paraId="5213E2A6" w14:textId="77777777" w:rsidR="00081E6B" w:rsidRPr="00030503" w:rsidRDefault="00081E6B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4" w:type="dxa"/>
          </w:tcPr>
          <w:p w14:paraId="5FEAE47B" w14:textId="77777777" w:rsidR="00081E6B" w:rsidRPr="00030503" w:rsidRDefault="00081E6B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5" w:type="dxa"/>
          </w:tcPr>
          <w:p w14:paraId="514C1BEC" w14:textId="77777777" w:rsidR="00081E6B" w:rsidRPr="00030503" w:rsidRDefault="00081E6B" w:rsidP="00F92CE3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030503" w:rsidRPr="00030503" w14:paraId="1301F8AC" w14:textId="77777777" w:rsidTr="00DD1A05">
        <w:tc>
          <w:tcPr>
            <w:tcW w:w="10808" w:type="dxa"/>
            <w:gridSpan w:val="6"/>
            <w:shd w:val="clear" w:color="auto" w:fill="F2F2F2" w:themeFill="background1" w:themeFillShade="F2"/>
          </w:tcPr>
          <w:p w14:paraId="4F6C90F5" w14:textId="0FB8A3EC" w:rsidR="00030503" w:rsidRPr="00030503" w:rsidRDefault="002E11A1" w:rsidP="00F92CE3">
            <w:pPr>
              <w:pStyle w:val="puces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 w:rsidRPr="00E31EE6">
              <w:rPr>
                <w:b/>
                <w:bCs/>
                <w:sz w:val="20"/>
                <w:szCs w:val="20"/>
              </w:rPr>
              <w:t>tructure des dossiers du site web</w:t>
            </w:r>
          </w:p>
        </w:tc>
      </w:tr>
      <w:tr w:rsidR="005F2ACD" w:rsidRPr="00030503" w14:paraId="61B02E74" w14:textId="77777777" w:rsidTr="00DD1A05">
        <w:trPr>
          <w:gridAfter w:val="1"/>
          <w:wAfter w:w="8" w:type="dxa"/>
        </w:trPr>
        <w:tc>
          <w:tcPr>
            <w:tcW w:w="8222" w:type="dxa"/>
          </w:tcPr>
          <w:p w14:paraId="4DADA704" w14:textId="64D99F99" w:rsidR="005F2ACD" w:rsidRPr="00030503" w:rsidRDefault="005F2ACD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structure des dossiers du site web est optimisée</w:t>
            </w:r>
          </w:p>
        </w:tc>
        <w:tc>
          <w:tcPr>
            <w:tcW w:w="644" w:type="dxa"/>
          </w:tcPr>
          <w:p w14:paraId="19ED17B3" w14:textId="593DCF63" w:rsidR="005F2ACD" w:rsidRPr="00030503" w:rsidRDefault="005432EF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45" w:type="dxa"/>
          </w:tcPr>
          <w:p w14:paraId="37B3004D" w14:textId="77777777" w:rsidR="005F2ACD" w:rsidRPr="00030503" w:rsidRDefault="005F2ACD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4" w:type="dxa"/>
          </w:tcPr>
          <w:p w14:paraId="691F4E61" w14:textId="77777777" w:rsidR="005F2ACD" w:rsidRPr="00030503" w:rsidRDefault="005F2ACD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5" w:type="dxa"/>
          </w:tcPr>
          <w:p w14:paraId="710ED938" w14:textId="77777777" w:rsidR="005F2ACD" w:rsidRPr="00030503" w:rsidRDefault="005F2ACD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5F2ACD" w:rsidRPr="00030503" w14:paraId="3973E864" w14:textId="77777777" w:rsidTr="00DD1A05">
        <w:trPr>
          <w:trHeight w:val="71"/>
        </w:trPr>
        <w:tc>
          <w:tcPr>
            <w:tcW w:w="10808" w:type="dxa"/>
            <w:gridSpan w:val="6"/>
            <w:shd w:val="clear" w:color="auto" w:fill="F2F2F2" w:themeFill="background1" w:themeFillShade="F2"/>
          </w:tcPr>
          <w:p w14:paraId="072BE16E" w14:textId="64CE390A" w:rsidR="005F2ACD" w:rsidRPr="00030503" w:rsidRDefault="005F2ACD" w:rsidP="005F2ACD">
            <w:pPr>
              <w:pStyle w:val="puces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Ergonomie du site web</w:t>
            </w:r>
          </w:p>
        </w:tc>
      </w:tr>
      <w:tr w:rsidR="005F2ACD" w:rsidRPr="00030503" w14:paraId="181276B7" w14:textId="77777777" w:rsidTr="00DD1A05">
        <w:trPr>
          <w:gridAfter w:val="1"/>
          <w:wAfter w:w="8" w:type="dxa"/>
        </w:trPr>
        <w:tc>
          <w:tcPr>
            <w:tcW w:w="8222" w:type="dxa"/>
          </w:tcPr>
          <w:p w14:paraId="2EA71D58" w14:textId="1AF17B83" w:rsidR="005F2ACD" w:rsidRPr="00030503" w:rsidRDefault="005F2ACD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site est s’adapte à tout type d’écrans (RWD)</w:t>
            </w:r>
          </w:p>
        </w:tc>
        <w:tc>
          <w:tcPr>
            <w:tcW w:w="644" w:type="dxa"/>
          </w:tcPr>
          <w:p w14:paraId="5C1D8AB7" w14:textId="77777777" w:rsidR="005F2ACD" w:rsidRPr="00030503" w:rsidRDefault="005F2ACD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5" w:type="dxa"/>
          </w:tcPr>
          <w:p w14:paraId="745F6ED6" w14:textId="3349F550" w:rsidR="005F2ACD" w:rsidRPr="00030503" w:rsidRDefault="005432EF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644" w:type="dxa"/>
          </w:tcPr>
          <w:p w14:paraId="0C2BF837" w14:textId="77777777" w:rsidR="005F2ACD" w:rsidRPr="00030503" w:rsidRDefault="005F2ACD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5" w:type="dxa"/>
          </w:tcPr>
          <w:p w14:paraId="0DDDFBD3" w14:textId="77777777" w:rsidR="005F2ACD" w:rsidRPr="00030503" w:rsidRDefault="005F2ACD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5F2ACD" w:rsidRPr="00030503" w14:paraId="2B383DEC" w14:textId="77777777" w:rsidTr="00DD1A05">
        <w:trPr>
          <w:gridAfter w:val="1"/>
          <w:wAfter w:w="8" w:type="dxa"/>
        </w:trPr>
        <w:tc>
          <w:tcPr>
            <w:tcW w:w="8222" w:type="dxa"/>
            <w:tcBorders>
              <w:left w:val="nil"/>
              <w:bottom w:val="nil"/>
            </w:tcBorders>
          </w:tcPr>
          <w:p w14:paraId="53C6689E" w14:textId="77777777" w:rsidR="005F2ACD" w:rsidRPr="00030503" w:rsidRDefault="005F2ACD" w:rsidP="005F2ACD">
            <w:pPr>
              <w:pStyle w:val="puces"/>
              <w:numPr>
                <w:ilvl w:val="0"/>
                <w:numId w:val="0"/>
              </w:num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644" w:type="dxa"/>
          </w:tcPr>
          <w:p w14:paraId="7DA856A7" w14:textId="3CD83C2C" w:rsidR="005F2ACD" w:rsidRPr="00030503" w:rsidRDefault="005432EF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45" w:type="dxa"/>
          </w:tcPr>
          <w:p w14:paraId="3E113C07" w14:textId="4E893834" w:rsidR="005F2ACD" w:rsidRPr="00030503" w:rsidRDefault="005432EF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4" w:type="dxa"/>
          </w:tcPr>
          <w:p w14:paraId="3638C005" w14:textId="77777777" w:rsidR="005F2ACD" w:rsidRPr="00030503" w:rsidRDefault="005F2ACD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645" w:type="dxa"/>
          </w:tcPr>
          <w:p w14:paraId="3A2B53BD" w14:textId="77777777" w:rsidR="005F2ACD" w:rsidRPr="00030503" w:rsidRDefault="005F2ACD" w:rsidP="005F2ACD">
            <w:pPr>
              <w:pStyle w:val="puce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14:paraId="15B0FD0E" w14:textId="77777777" w:rsidR="0019582A" w:rsidRDefault="0019582A" w:rsidP="0019582A">
      <w:pPr>
        <w:pStyle w:val="puces"/>
        <w:numPr>
          <w:ilvl w:val="0"/>
          <w:numId w:val="0"/>
        </w:numPr>
        <w:ind w:left="414" w:hanging="357"/>
      </w:pPr>
    </w:p>
    <w:tbl>
      <w:tblPr>
        <w:tblStyle w:val="Grilledutableau"/>
        <w:tblW w:w="10773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3"/>
      </w:tblGrid>
      <w:tr w:rsidR="0091475B" w:rsidRPr="0091475B" w14:paraId="196D1143" w14:textId="77777777" w:rsidTr="006C7576">
        <w:trPr>
          <w:trHeight w:val="277"/>
        </w:trPr>
        <w:tc>
          <w:tcPr>
            <w:tcW w:w="10773" w:type="dxa"/>
            <w:shd w:val="clear" w:color="auto" w:fill="808080" w:themeFill="background1" w:themeFillShade="80"/>
            <w:vAlign w:val="center"/>
          </w:tcPr>
          <w:p w14:paraId="41E8C226" w14:textId="77777777" w:rsidR="00AE6B13" w:rsidRPr="0091475B" w:rsidRDefault="00AE6B13" w:rsidP="0091475B">
            <w:pPr>
              <w:pStyle w:val="puces"/>
              <w:numPr>
                <w:ilvl w:val="0"/>
                <w:numId w:val="0"/>
              </w:num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1475B">
              <w:rPr>
                <w:b/>
                <w:bCs/>
                <w:color w:val="FFFFFF" w:themeColor="background1"/>
                <w:sz w:val="20"/>
                <w:szCs w:val="20"/>
              </w:rPr>
              <w:t>Observations</w:t>
            </w:r>
          </w:p>
        </w:tc>
      </w:tr>
      <w:tr w:rsidR="00AE6B13" w:rsidRPr="002948E3" w14:paraId="49E99239" w14:textId="77777777" w:rsidTr="006C7576">
        <w:trPr>
          <w:trHeight w:val="3183"/>
        </w:trPr>
        <w:tc>
          <w:tcPr>
            <w:tcW w:w="10773" w:type="dxa"/>
          </w:tcPr>
          <w:p w14:paraId="7651181E" w14:textId="77777777" w:rsidR="00AE6B13" w:rsidRDefault="005432EF" w:rsidP="00030503">
            <w:pPr>
              <w:pStyle w:val="pu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Très bon travail.</w:t>
            </w:r>
          </w:p>
          <w:p w14:paraId="1A9E6731" w14:textId="1D67635C" w:rsidR="005432EF" w:rsidRPr="00730804" w:rsidRDefault="005432EF" w:rsidP="00030503">
            <w:pPr>
              <w:pStyle w:val="puces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y a juste le menu burger qui ne fonctionne pas en RWD.</w:t>
            </w:r>
          </w:p>
        </w:tc>
      </w:tr>
    </w:tbl>
    <w:p w14:paraId="09061ED7" w14:textId="77777777" w:rsidR="00E31EE6" w:rsidRDefault="00E31EE6">
      <w:pPr>
        <w:pStyle w:val="puces"/>
        <w:numPr>
          <w:ilvl w:val="0"/>
          <w:numId w:val="0"/>
        </w:numPr>
        <w:rPr>
          <w:sz w:val="10"/>
          <w:szCs w:val="10"/>
        </w:rPr>
      </w:pPr>
    </w:p>
    <w:p w14:paraId="0F2295D6" w14:textId="77777777" w:rsidR="00E31EE6" w:rsidRPr="002948E3" w:rsidRDefault="00E31EE6" w:rsidP="001F7A05">
      <w:pPr>
        <w:pStyle w:val="puces"/>
        <w:numPr>
          <w:ilvl w:val="0"/>
          <w:numId w:val="0"/>
        </w:numPr>
        <w:ind w:left="720"/>
        <w:rPr>
          <w:sz w:val="10"/>
          <w:szCs w:val="10"/>
        </w:rPr>
      </w:pPr>
    </w:p>
    <w:sectPr w:rsidR="00E31EE6" w:rsidRPr="002948E3" w:rsidSect="006C7576">
      <w:headerReference w:type="default" r:id="rId9"/>
      <w:footerReference w:type="default" r:id="rId10"/>
      <w:pgSz w:w="11900" w:h="16840"/>
      <w:pgMar w:top="987" w:right="567" w:bottom="1247" w:left="567" w:header="48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2AD47" w14:textId="77777777" w:rsidR="000B7E4E" w:rsidRDefault="000B7E4E" w:rsidP="007C1009">
      <w:r>
        <w:separator/>
      </w:r>
    </w:p>
  </w:endnote>
  <w:endnote w:type="continuationSeparator" w:id="0">
    <w:p w14:paraId="62848E64" w14:textId="77777777" w:rsidR="000B7E4E" w:rsidRDefault="000B7E4E" w:rsidP="007C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Light">
    <w:altName w:val="Calibri"/>
    <w:charset w:val="00"/>
    <w:family w:val="auto"/>
    <w:pitch w:val="variable"/>
    <w:sig w:usb0="20000007" w:usb1="00000001" w:usb2="00000000" w:usb3="00000000" w:csb0="00000193" w:csb1="00000000"/>
  </w:font>
  <w:font w:name="Nunito">
    <w:altName w:val="Calibri"/>
    <w:charset w:val="4D"/>
    <w:family w:val="auto"/>
    <w:pitch w:val="variable"/>
    <w:sig w:usb0="20000007" w:usb1="00000001" w:usb2="00000000" w:usb3="00000000" w:csb0="00000193" w:csb1="00000000"/>
  </w:font>
  <w:font w:name="Nunito SemiBold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2A71" w14:textId="77777777" w:rsidR="007C1009" w:rsidRDefault="00AE3810">
    <w:pPr>
      <w:pStyle w:val="Pieddepag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CB6F28" wp14:editId="31744140">
          <wp:simplePos x="0" y="0"/>
          <wp:positionH relativeFrom="column">
            <wp:posOffset>-117487</wp:posOffset>
          </wp:positionH>
          <wp:positionV relativeFrom="paragraph">
            <wp:posOffset>81280</wp:posOffset>
          </wp:positionV>
          <wp:extent cx="647700" cy="125730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3F8076B" wp14:editId="6D418589">
          <wp:simplePos x="0" y="0"/>
          <wp:positionH relativeFrom="column">
            <wp:posOffset>5402056</wp:posOffset>
          </wp:positionH>
          <wp:positionV relativeFrom="paragraph">
            <wp:posOffset>-48100</wp:posOffset>
          </wp:positionV>
          <wp:extent cx="1591310" cy="504190"/>
          <wp:effectExtent l="0" t="0" r="0" b="0"/>
          <wp:wrapNone/>
          <wp:docPr id="2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05ACC7AB" wp14:editId="50749801">
              <wp:simplePos x="0" y="0"/>
              <wp:positionH relativeFrom="page">
                <wp:posOffset>248920</wp:posOffset>
              </wp:positionH>
              <wp:positionV relativeFrom="page">
                <wp:posOffset>10345420</wp:posOffset>
              </wp:positionV>
              <wp:extent cx="3113405" cy="12827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113405" cy="128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224E2" w14:textId="77777777" w:rsidR="0012071F" w:rsidRPr="002C437D" w:rsidRDefault="000B7E4E" w:rsidP="002C437D">
                          <w:pPr>
                            <w:pStyle w:val="Pieddepage"/>
                          </w:pPr>
                          <w:r>
                            <w:fldChar w:fldCharType="begin"/>
                          </w:r>
                          <w:r>
                            <w:instrText xml:space="preserve"> FILENAME </w:instrText>
                          </w:r>
                          <w:r>
                            <w:fldChar w:fldCharType="separate"/>
                          </w:r>
                          <w:r w:rsidR="002A2A1E">
                            <w:rPr>
                              <w:noProof/>
                            </w:rPr>
                            <w:t>Document1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ACC7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.6pt;margin-top:814.6pt;width:245.15pt;height:10.1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" filled="f" stroked="f">
              <v:textbox inset="0,0,0,0">
                <w:txbxContent>
                  <w:p w14:paraId="3FA224E2" w14:textId="77777777" w:rsidR="0012071F" w:rsidRPr="002C437D" w:rsidRDefault="000B7E4E" w:rsidP="002C437D">
                    <w:pPr>
                      <w:pStyle w:val="Pieddepage"/>
                    </w:pPr>
                    <w:r>
                      <w:fldChar w:fldCharType="begin"/>
                    </w:r>
                    <w:r>
                      <w:instrText xml:space="preserve"> FILENAME </w:instrText>
                    </w:r>
                    <w:r>
                      <w:fldChar w:fldCharType="separate"/>
                    </w:r>
                    <w:r w:rsidR="002A2A1E">
                      <w:rPr>
                        <w:noProof/>
                      </w:rPr>
                      <w:t>Document1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3F830A3" wp14:editId="036EA1A1">
              <wp:simplePos x="0" y="0"/>
              <wp:positionH relativeFrom="page">
                <wp:posOffset>1238250</wp:posOffset>
              </wp:positionH>
              <wp:positionV relativeFrom="page">
                <wp:posOffset>10360025</wp:posOffset>
              </wp:positionV>
              <wp:extent cx="5187315" cy="901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187315" cy="90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94B576" w14:textId="77777777" w:rsidR="002C437D" w:rsidRPr="005B7327" w:rsidRDefault="002C437D" w:rsidP="005B7327">
                          <w:pPr>
                            <w:pStyle w:val="Pieddepage"/>
                            <w:jc w:val="center"/>
                          </w:pPr>
                          <w:r w:rsidRPr="005B7327">
                            <w:fldChar w:fldCharType="begin"/>
                          </w:r>
                          <w:r w:rsidRPr="005B7327">
                            <w:instrText xml:space="preserve"> PAGE </w:instrText>
                          </w:r>
                          <w:r w:rsidRPr="005B7327">
                            <w:fldChar w:fldCharType="separate"/>
                          </w:r>
                          <w:r w:rsidRPr="005B7327">
                            <w:rPr>
                              <w:noProof/>
                            </w:rPr>
                            <w:t>1</w:t>
                          </w:r>
                          <w:r w:rsidRPr="005B7327">
                            <w:fldChar w:fldCharType="end"/>
                          </w:r>
                          <w:r w:rsidRPr="005B7327">
                            <w:t xml:space="preserve"> / </w:t>
                          </w:r>
                          <w:r w:rsidR="000B7E4E">
                            <w:fldChar w:fldCharType="begin"/>
                          </w:r>
                          <w:r w:rsidR="000B7E4E">
                            <w:instrText xml:space="preserve"> NUMPAGES </w:instrText>
                          </w:r>
                          <w:r w:rsidR="000B7E4E">
                            <w:fldChar w:fldCharType="separate"/>
                          </w:r>
                          <w:r w:rsidRPr="005B7327">
                            <w:rPr>
                              <w:noProof/>
                            </w:rPr>
                            <w:t>1</w:t>
                          </w:r>
                          <w:r w:rsidR="000B7E4E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830A3" id="_x0000_s1027" type="#_x0000_t202" style="position:absolute;margin-left:97.5pt;margin-top:815.75pt;width:408.45pt;height:7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" filled="f" stroked="f">
              <v:textbox inset="0,0,0,0">
                <w:txbxContent>
                  <w:p w14:paraId="7094B576" w14:textId="77777777" w:rsidR="002C437D" w:rsidRPr="005B7327" w:rsidRDefault="002C437D" w:rsidP="005B7327">
                    <w:pPr>
                      <w:pStyle w:val="Pieddepage"/>
                      <w:jc w:val="center"/>
                    </w:pPr>
                    <w:r w:rsidRPr="005B7327">
                      <w:fldChar w:fldCharType="begin"/>
                    </w:r>
                    <w:r w:rsidRPr="005B7327">
                      <w:instrText xml:space="preserve"> PAGE </w:instrText>
                    </w:r>
                    <w:r w:rsidRPr="005B7327">
                      <w:fldChar w:fldCharType="separate"/>
                    </w:r>
                    <w:r w:rsidRPr="005B7327">
                      <w:rPr>
                        <w:noProof/>
                      </w:rPr>
                      <w:t>1</w:t>
                    </w:r>
                    <w:r w:rsidRPr="005B7327">
                      <w:fldChar w:fldCharType="end"/>
                    </w:r>
                    <w:r w:rsidRPr="005B7327">
                      <w:t xml:space="preserve"> / </w:t>
                    </w:r>
                    <w:r w:rsidR="000B7E4E">
                      <w:fldChar w:fldCharType="begin"/>
                    </w:r>
                    <w:r w:rsidR="000B7E4E">
                      <w:instrText xml:space="preserve"> NUMPAGES </w:instrText>
                    </w:r>
                    <w:r w:rsidR="000B7E4E">
                      <w:fldChar w:fldCharType="separate"/>
                    </w:r>
                    <w:r w:rsidRPr="005B7327">
                      <w:rPr>
                        <w:noProof/>
                      </w:rPr>
                      <w:t>1</w:t>
                    </w:r>
                    <w:r w:rsidR="000B7E4E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3B4ABF" wp14:editId="6BAF5022">
              <wp:simplePos x="0" y="0"/>
              <wp:positionH relativeFrom="column">
                <wp:posOffset>-162560</wp:posOffset>
              </wp:positionH>
              <wp:positionV relativeFrom="paragraph">
                <wp:posOffset>23494</wp:posOffset>
              </wp:positionV>
              <wp:extent cx="7157085" cy="0"/>
              <wp:effectExtent l="0" t="0" r="0" b="0"/>
              <wp:wrapNone/>
              <wp:docPr id="6" name="Connecteur droi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5708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5454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2852D8" id="Connecteur droit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8pt,1.85pt" to="550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" strokecolor="#454545" strokeweight="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D158" w14:textId="77777777" w:rsidR="000B7E4E" w:rsidRDefault="000B7E4E" w:rsidP="007C1009">
      <w:r>
        <w:separator/>
      </w:r>
    </w:p>
  </w:footnote>
  <w:footnote w:type="continuationSeparator" w:id="0">
    <w:p w14:paraId="34F318D3" w14:textId="77777777" w:rsidR="000B7E4E" w:rsidRDefault="000B7E4E" w:rsidP="007C1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523A3" w14:textId="77777777" w:rsidR="007C1009" w:rsidRPr="0012071F" w:rsidRDefault="007C5F75"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1A83A90" wp14:editId="7DDB57FD">
              <wp:simplePos x="0" y="0"/>
              <wp:positionH relativeFrom="page">
                <wp:posOffset>6123714</wp:posOffset>
              </wp:positionH>
              <wp:positionV relativeFrom="page">
                <wp:posOffset>-15220</wp:posOffset>
              </wp:positionV>
              <wp:extent cx="1440180" cy="1440180"/>
              <wp:effectExtent l="0" t="0" r="0" b="0"/>
              <wp:wrapNone/>
              <wp:docPr id="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40180" cy="1440180"/>
                      </a:xfrm>
                      <a:custGeom>
                        <a:avLst/>
                        <a:gdLst>
                          <a:gd name="T0" fmla="+- 0 28384 28350"/>
                          <a:gd name="T1" fmla="*/ T0 w 3311"/>
                          <a:gd name="T2" fmla="*/ 1097 h 3298"/>
                          <a:gd name="T3" fmla="+- 0 28903 28350"/>
                          <a:gd name="T4" fmla="*/ T3 w 3311"/>
                          <a:gd name="T5" fmla="*/ 715 h 3298"/>
                          <a:gd name="T6" fmla="+- 0 28350 28350"/>
                          <a:gd name="T7" fmla="*/ T6 w 3311"/>
                          <a:gd name="T8" fmla="*/ 715 h 3298"/>
                          <a:gd name="T9" fmla="+- 0 31661 28350"/>
                          <a:gd name="T10" fmla="*/ T9 w 3311"/>
                          <a:gd name="T11" fmla="*/ 2192 h 3298"/>
                          <a:gd name="T12" fmla="+- 0 31192 28350"/>
                          <a:gd name="T13" fmla="*/ T12 w 3311"/>
                          <a:gd name="T14" fmla="*/ 2727 h 3298"/>
                          <a:gd name="T15" fmla="+- 0 31627 28350"/>
                          <a:gd name="T16" fmla="*/ T15 w 3311"/>
                          <a:gd name="T17" fmla="*/ 2218 h 3298"/>
                          <a:gd name="T18" fmla="+- 0 31652 28350"/>
                          <a:gd name="T19" fmla="*/ T18 w 3311"/>
                          <a:gd name="T20" fmla="*/ 1130 h 3298"/>
                          <a:gd name="T21" fmla="+- 0 31516 28350"/>
                          <a:gd name="T22" fmla="*/ T21 w 3311"/>
                          <a:gd name="T23" fmla="*/ 2136 h 3298"/>
                          <a:gd name="T24" fmla="+- 0 30564 28350"/>
                          <a:gd name="T25" fmla="*/ T24 w 3311"/>
                          <a:gd name="T26" fmla="*/ 1924 h 3298"/>
                          <a:gd name="T27" fmla="+- 0 31116 28350"/>
                          <a:gd name="T28" fmla="*/ T27 w 3311"/>
                          <a:gd name="T29" fmla="*/ 1147 h 3298"/>
                          <a:gd name="T30" fmla="+- 0 31619 28350"/>
                          <a:gd name="T31" fmla="*/ T30 w 3311"/>
                          <a:gd name="T32" fmla="*/ 1512 h 3298"/>
                          <a:gd name="T33" fmla="+- 0 31237 28350"/>
                          <a:gd name="T34" fmla="*/ T33 w 3311"/>
                          <a:gd name="T35" fmla="*/ 1130 h 3298"/>
                          <a:gd name="T36" fmla="+- 0 31083 28350"/>
                          <a:gd name="T37" fmla="*/ T36 w 3311"/>
                          <a:gd name="T38" fmla="*/ 619 h 3298"/>
                          <a:gd name="T39" fmla="+- 0 30672 28350"/>
                          <a:gd name="T40" fmla="*/ T39 w 3311"/>
                          <a:gd name="T41" fmla="*/ 1136 h 3298"/>
                          <a:gd name="T42" fmla="+- 0 30564 28350"/>
                          <a:gd name="T43" fmla="*/ T42 w 3311"/>
                          <a:gd name="T44" fmla="*/ 836 h 3298"/>
                          <a:gd name="T45" fmla="+- 0 31073 28350"/>
                          <a:gd name="T46" fmla="*/ T45 w 3311"/>
                          <a:gd name="T47" fmla="*/ 661 h 3298"/>
                          <a:gd name="T48" fmla="+- 0 30564 28350"/>
                          <a:gd name="T49" fmla="*/ T48 w 3311"/>
                          <a:gd name="T50" fmla="*/ 619 h 3298"/>
                          <a:gd name="T51" fmla="+- 0 30531 28350"/>
                          <a:gd name="T52" fmla="*/ T51 w 3311"/>
                          <a:gd name="T53" fmla="*/ 836 h 3298"/>
                          <a:gd name="T54" fmla="+- 0 30482 28350"/>
                          <a:gd name="T55" fmla="*/ T54 w 3311"/>
                          <a:gd name="T56" fmla="*/ 2073 h 3298"/>
                          <a:gd name="T57" fmla="+- 0 30015 28350"/>
                          <a:gd name="T58" fmla="*/ T57 w 3311"/>
                          <a:gd name="T59" fmla="*/ 1728 h 3298"/>
                          <a:gd name="T60" fmla="+- 0 29598 28350"/>
                          <a:gd name="T61" fmla="*/ T60 w 3311"/>
                          <a:gd name="T62" fmla="*/ 2210 h 3298"/>
                          <a:gd name="T63" fmla="+- 0 29476 28350"/>
                          <a:gd name="T64" fmla="*/ T63 w 3311"/>
                          <a:gd name="T65" fmla="*/ 1794 h 3298"/>
                          <a:gd name="T66" fmla="+- 0 29995 28350"/>
                          <a:gd name="T67" fmla="*/ T66 w 3311"/>
                          <a:gd name="T68" fmla="*/ 1699 h 3298"/>
                          <a:gd name="T69" fmla="+- 0 29476 28350"/>
                          <a:gd name="T70" fmla="*/ T69 w 3311"/>
                          <a:gd name="T71" fmla="*/ 1374 h 3298"/>
                          <a:gd name="T72" fmla="+- 0 29978 28350"/>
                          <a:gd name="T73" fmla="*/ T72 w 3311"/>
                          <a:gd name="T74" fmla="*/ 1503 h 3298"/>
                          <a:gd name="T75" fmla="+- 0 30531 28350"/>
                          <a:gd name="T76" fmla="*/ T75 w 3311"/>
                          <a:gd name="T77" fmla="*/ 1503 h 3298"/>
                          <a:gd name="T78" fmla="+- 0 30012 28350"/>
                          <a:gd name="T79" fmla="*/ T78 w 3311"/>
                          <a:gd name="T80" fmla="*/ 1259 h 3298"/>
                          <a:gd name="T81" fmla="+- 0 30480 28350"/>
                          <a:gd name="T82" fmla="*/ T81 w 3311"/>
                          <a:gd name="T83" fmla="*/ 1038 h 3298"/>
                          <a:gd name="T84" fmla="+- 0 29728 28350"/>
                          <a:gd name="T85" fmla="*/ T84 w 3311"/>
                          <a:gd name="T86" fmla="*/ 1088 h 3298"/>
                          <a:gd name="T87" fmla="+- 0 29489 28350"/>
                          <a:gd name="T88" fmla="*/ T87 w 3311"/>
                          <a:gd name="T89" fmla="*/ 206 h 3298"/>
                          <a:gd name="T90" fmla="+- 0 29986 28350"/>
                          <a:gd name="T91" fmla="*/ T90 w 3311"/>
                          <a:gd name="T92" fmla="*/ 586 h 3298"/>
                          <a:gd name="T93" fmla="+- 0 30520 28350"/>
                          <a:gd name="T94" fmla="*/ T93 w 3311"/>
                          <a:gd name="T95" fmla="*/ 469 h 3298"/>
                          <a:gd name="T96" fmla="+- 0 30531 28350"/>
                          <a:gd name="T97" fmla="*/ T96 w 3311"/>
                          <a:gd name="T98" fmla="*/ 33 h 3298"/>
                          <a:gd name="T99" fmla="+- 0 29476 28350"/>
                          <a:gd name="T100" fmla="*/ T99 w 3311"/>
                          <a:gd name="T101" fmla="*/ 33 h 3298"/>
                          <a:gd name="T102" fmla="+- 0 29305 28350"/>
                          <a:gd name="T103" fmla="*/ T102 w 3311"/>
                          <a:gd name="T104" fmla="*/ 553 h 3298"/>
                          <a:gd name="T105" fmla="+- 0 29061 28350"/>
                          <a:gd name="T106" fmla="*/ T105 w 3311"/>
                          <a:gd name="T107" fmla="*/ 33 h 3298"/>
                          <a:gd name="T108" fmla="+- 0 28940 28350"/>
                          <a:gd name="T109" fmla="*/ T108 w 3311"/>
                          <a:gd name="T110" fmla="*/ 536 h 3298"/>
                          <a:gd name="T111" fmla="+- 0 29482 28350"/>
                          <a:gd name="T112" fmla="*/ T111 w 3311"/>
                          <a:gd name="T113" fmla="*/ 980 h 3298"/>
                          <a:gd name="T114" fmla="+- 0 29468 28350"/>
                          <a:gd name="T115" fmla="*/ T114 w 3311"/>
                          <a:gd name="T116" fmla="*/ 1097 h 3298"/>
                          <a:gd name="T117" fmla="+- 0 28934 28350"/>
                          <a:gd name="T118" fmla="*/ T117 w 3311"/>
                          <a:gd name="T119" fmla="*/ 1214 h 3298"/>
                          <a:gd name="T120" fmla="+- 0 28890 28350"/>
                          <a:gd name="T121" fmla="*/ T120 w 3311"/>
                          <a:gd name="T122" fmla="*/ 1267 h 3298"/>
                          <a:gd name="T123" fmla="+- 0 29443 28350"/>
                          <a:gd name="T124" fmla="*/ T123 w 3311"/>
                          <a:gd name="T125" fmla="*/ 2218 h 3298"/>
                          <a:gd name="T126" fmla="+- 0 28934 28350"/>
                          <a:gd name="T127" fmla="*/ T126 w 3311"/>
                          <a:gd name="T128" fmla="*/ 2653 h 3298"/>
                          <a:gd name="T129" fmla="+- 0 28994 28350"/>
                          <a:gd name="T130" fmla="*/ T129 w 3311"/>
                          <a:gd name="T131" fmla="*/ 2198 h 3298"/>
                          <a:gd name="T132" fmla="+- 0 29372 28350"/>
                          <a:gd name="T133" fmla="*/ T132 w 3311"/>
                          <a:gd name="T134" fmla="*/ 2757 h 3298"/>
                          <a:gd name="T135" fmla="+- 0 29728 28350"/>
                          <a:gd name="T136" fmla="*/ T135 w 3311"/>
                          <a:gd name="T137" fmla="*/ 3298 h 3298"/>
                          <a:gd name="T138" fmla="+- 0 30564 28350"/>
                          <a:gd name="T139" fmla="*/ T138 w 3311"/>
                          <a:gd name="T140" fmla="*/ 2184 h 3298"/>
                          <a:gd name="T141" fmla="+- 0 29728 28350"/>
                          <a:gd name="T142" fmla="*/ T141 w 3311"/>
                          <a:gd name="T143" fmla="*/ 3265 h 3298"/>
                          <a:gd name="T144" fmla="+- 0 29525 28350"/>
                          <a:gd name="T145" fmla="*/ T144 w 3311"/>
                          <a:gd name="T146" fmla="*/ 2313 h 3298"/>
                          <a:gd name="T147" fmla="+- 0 29986 28350"/>
                          <a:gd name="T148" fmla="*/ T147 w 3311"/>
                          <a:gd name="T149" fmla="*/ 2762 h 3298"/>
                          <a:gd name="T150" fmla="+- 0 30520 28350"/>
                          <a:gd name="T151" fmla="*/ T150 w 3311"/>
                          <a:gd name="T152" fmla="*/ 2645 h 3298"/>
                          <a:gd name="T153" fmla="+- 0 30279 28350"/>
                          <a:gd name="T154" fmla="*/ T153 w 3311"/>
                          <a:gd name="T155" fmla="*/ 2210 h 3298"/>
                          <a:gd name="T156" fmla="+- 0 30672 28350"/>
                          <a:gd name="T157" fmla="*/ T156 w 3311"/>
                          <a:gd name="T158" fmla="*/ 2179 h 3298"/>
                          <a:gd name="T159" fmla="+- 0 31179 28350"/>
                          <a:gd name="T160" fmla="*/ T159 w 3311"/>
                          <a:gd name="T161" fmla="*/ 2757 h 3298"/>
                          <a:gd name="T162" fmla="+- 0 31661 28350"/>
                          <a:gd name="T163" fmla="*/ T162 w 3311"/>
                          <a:gd name="T164" fmla="*/ 7 h 3298"/>
                          <a:gd name="T165" fmla="+- 0 31192 28350"/>
                          <a:gd name="T166" fmla="*/ T165 w 3311"/>
                          <a:gd name="T167" fmla="*/ 542 h 3298"/>
                          <a:gd name="T168" fmla="+- 0 31627 28350"/>
                          <a:gd name="T169" fmla="*/ T168 w 3311"/>
                          <a:gd name="T170" fmla="*/ 0 h 3298"/>
                          <a:gd name="T171" fmla="+- 0 31245 28350"/>
                          <a:gd name="T172" fmla="*/ T171 w 3311"/>
                          <a:gd name="T173" fmla="*/ 586 h 3298"/>
                        </a:gdLst>
                        <a:ahLst/>
                        <a:cxnLst>
                          <a:cxn ang="0">
                            <a:pos x="T1" y="T2"/>
                          </a:cxn>
                          <a:cxn ang="0">
                            <a:pos x="T4" y="T5"/>
                          </a:cxn>
                          <a:cxn ang="0">
                            <a:pos x="T7" y="T8"/>
                          </a:cxn>
                          <a:cxn ang="0">
                            <a:pos x="T10" y="T11"/>
                          </a:cxn>
                          <a:cxn ang="0">
                            <a:pos x="T13" y="T14"/>
                          </a:cxn>
                          <a:cxn ang="0">
                            <a:pos x="T16" y="T17"/>
                          </a:cxn>
                          <a:cxn ang="0">
                            <a:pos x="T19" y="T20"/>
                          </a:cxn>
                          <a:cxn ang="0">
                            <a:pos x="T22" y="T23"/>
                          </a:cxn>
                          <a:cxn ang="0">
                            <a:pos x="T25" y="T26"/>
                          </a:cxn>
                          <a:cxn ang="0">
                            <a:pos x="T28" y="T29"/>
                          </a:cxn>
                          <a:cxn ang="0">
                            <a:pos x="T31" y="T32"/>
                          </a:cxn>
                          <a:cxn ang="0">
                            <a:pos x="T34" y="T35"/>
                          </a:cxn>
                          <a:cxn ang="0">
                            <a:pos x="T37" y="T38"/>
                          </a:cxn>
                          <a:cxn ang="0">
                            <a:pos x="T40" y="T41"/>
                          </a:cxn>
                          <a:cxn ang="0">
                            <a:pos x="T43" y="T44"/>
                          </a:cxn>
                          <a:cxn ang="0">
                            <a:pos x="T46" y="T47"/>
                          </a:cxn>
                          <a:cxn ang="0">
                            <a:pos x="T49" y="T50"/>
                          </a:cxn>
                          <a:cxn ang="0">
                            <a:pos x="T52" y="T53"/>
                          </a:cxn>
                          <a:cxn ang="0">
                            <a:pos x="T55" y="T56"/>
                          </a:cxn>
                          <a:cxn ang="0">
                            <a:pos x="T58" y="T59"/>
                          </a:cxn>
                          <a:cxn ang="0">
                            <a:pos x="T61" y="T62"/>
                          </a:cxn>
                          <a:cxn ang="0">
                            <a:pos x="T64" y="T65"/>
                          </a:cxn>
                          <a:cxn ang="0">
                            <a:pos x="T67" y="T68"/>
                          </a:cxn>
                          <a:cxn ang="0">
                            <a:pos x="T70" y="T71"/>
                          </a:cxn>
                          <a:cxn ang="0">
                            <a:pos x="T73" y="T74"/>
                          </a:cxn>
                          <a:cxn ang="0">
                            <a:pos x="T76" y="T77"/>
                          </a:cxn>
                          <a:cxn ang="0">
                            <a:pos x="T79" y="T80"/>
                          </a:cxn>
                          <a:cxn ang="0">
                            <a:pos x="T82" y="T83"/>
                          </a:cxn>
                          <a:cxn ang="0">
                            <a:pos x="T85" y="T86"/>
                          </a:cxn>
                          <a:cxn ang="0">
                            <a:pos x="T88" y="T89"/>
                          </a:cxn>
                          <a:cxn ang="0">
                            <a:pos x="T91" y="T92"/>
                          </a:cxn>
                          <a:cxn ang="0">
                            <a:pos x="T94" y="T95"/>
                          </a:cxn>
                          <a:cxn ang="0">
                            <a:pos x="T97" y="T98"/>
                          </a:cxn>
                          <a:cxn ang="0">
                            <a:pos x="T100" y="T101"/>
                          </a:cxn>
                          <a:cxn ang="0">
                            <a:pos x="T103" y="T104"/>
                          </a:cxn>
                          <a:cxn ang="0">
                            <a:pos x="T106" y="T107"/>
                          </a:cxn>
                          <a:cxn ang="0">
                            <a:pos x="T109" y="T110"/>
                          </a:cxn>
                          <a:cxn ang="0">
                            <a:pos x="T112" y="T113"/>
                          </a:cxn>
                          <a:cxn ang="0">
                            <a:pos x="T115" y="T116"/>
                          </a:cxn>
                          <a:cxn ang="0">
                            <a:pos x="T118" y="T119"/>
                          </a:cxn>
                          <a:cxn ang="0">
                            <a:pos x="T121" y="T122"/>
                          </a:cxn>
                          <a:cxn ang="0">
                            <a:pos x="T124" y="T125"/>
                          </a:cxn>
                          <a:cxn ang="0">
                            <a:pos x="T127" y="T128"/>
                          </a:cxn>
                          <a:cxn ang="0">
                            <a:pos x="T130" y="T131"/>
                          </a:cxn>
                          <a:cxn ang="0">
                            <a:pos x="T133" y="T134"/>
                          </a:cxn>
                          <a:cxn ang="0">
                            <a:pos x="T136" y="T137"/>
                          </a:cxn>
                          <a:cxn ang="0">
                            <a:pos x="T139" y="T140"/>
                          </a:cxn>
                          <a:cxn ang="0">
                            <a:pos x="T142" y="T143"/>
                          </a:cxn>
                          <a:cxn ang="0">
                            <a:pos x="T145" y="T146"/>
                          </a:cxn>
                          <a:cxn ang="0">
                            <a:pos x="T148" y="T149"/>
                          </a:cxn>
                          <a:cxn ang="0">
                            <a:pos x="T151" y="T152"/>
                          </a:cxn>
                          <a:cxn ang="0">
                            <a:pos x="T154" y="T155"/>
                          </a:cxn>
                          <a:cxn ang="0">
                            <a:pos x="T157" y="T158"/>
                          </a:cxn>
                          <a:cxn ang="0">
                            <a:pos x="T160" y="T161"/>
                          </a:cxn>
                          <a:cxn ang="0">
                            <a:pos x="T163" y="T164"/>
                          </a:cxn>
                          <a:cxn ang="0">
                            <a:pos x="T166" y="T167"/>
                          </a:cxn>
                          <a:cxn ang="0">
                            <a:pos x="T169" y="T170"/>
                          </a:cxn>
                          <a:cxn ang="0">
                            <a:pos x="T172" y="T173"/>
                          </a:cxn>
                        </a:cxnLst>
                        <a:rect l="0" t="0" r="r" b="b"/>
                        <a:pathLst>
                          <a:path w="3311" h="3298">
                            <a:moveTo>
                              <a:pt x="586" y="715"/>
                            </a:moveTo>
                            <a:lnTo>
                              <a:pt x="573" y="648"/>
                            </a:lnTo>
                            <a:lnTo>
                              <a:pt x="553" y="619"/>
                            </a:lnTo>
                            <a:lnTo>
                              <a:pt x="553" y="715"/>
                            </a:lnTo>
                            <a:lnTo>
                              <a:pt x="553" y="959"/>
                            </a:lnTo>
                            <a:lnTo>
                              <a:pt x="542" y="1013"/>
                            </a:lnTo>
                            <a:lnTo>
                              <a:pt x="512" y="1056"/>
                            </a:lnTo>
                            <a:lnTo>
                              <a:pt x="469" y="1086"/>
                            </a:lnTo>
                            <a:lnTo>
                              <a:pt x="415" y="1097"/>
                            </a:lnTo>
                            <a:lnTo>
                              <a:pt x="34" y="1097"/>
                            </a:lnTo>
                            <a:lnTo>
                              <a:pt x="34" y="715"/>
                            </a:lnTo>
                            <a:lnTo>
                              <a:pt x="44" y="661"/>
                            </a:lnTo>
                            <a:lnTo>
                              <a:pt x="74" y="618"/>
                            </a:lnTo>
                            <a:lnTo>
                              <a:pt x="117" y="588"/>
                            </a:lnTo>
                            <a:lnTo>
                              <a:pt x="171" y="577"/>
                            </a:lnTo>
                            <a:lnTo>
                              <a:pt x="415" y="577"/>
                            </a:lnTo>
                            <a:lnTo>
                              <a:pt x="469" y="588"/>
                            </a:lnTo>
                            <a:lnTo>
                              <a:pt x="512" y="618"/>
                            </a:lnTo>
                            <a:lnTo>
                              <a:pt x="542" y="661"/>
                            </a:lnTo>
                            <a:lnTo>
                              <a:pt x="553" y="715"/>
                            </a:lnTo>
                            <a:lnTo>
                              <a:pt x="553" y="619"/>
                            </a:lnTo>
                            <a:lnTo>
                              <a:pt x="536" y="594"/>
                            </a:lnTo>
                            <a:lnTo>
                              <a:pt x="511" y="577"/>
                            </a:lnTo>
                            <a:lnTo>
                              <a:pt x="482" y="558"/>
                            </a:lnTo>
                            <a:lnTo>
                              <a:pt x="415" y="544"/>
                            </a:lnTo>
                            <a:lnTo>
                              <a:pt x="171" y="544"/>
                            </a:lnTo>
                            <a:lnTo>
                              <a:pt x="104" y="558"/>
                            </a:lnTo>
                            <a:lnTo>
                              <a:pt x="50" y="594"/>
                            </a:lnTo>
                            <a:lnTo>
                              <a:pt x="14" y="648"/>
                            </a:lnTo>
                            <a:lnTo>
                              <a:pt x="0" y="715"/>
                            </a:lnTo>
                            <a:lnTo>
                              <a:pt x="0" y="1123"/>
                            </a:lnTo>
                            <a:lnTo>
                              <a:pt x="8" y="1130"/>
                            </a:lnTo>
                            <a:lnTo>
                              <a:pt x="415" y="1130"/>
                            </a:lnTo>
                            <a:lnTo>
                              <a:pt x="482" y="1117"/>
                            </a:lnTo>
                            <a:lnTo>
                              <a:pt x="511" y="1097"/>
                            </a:lnTo>
                            <a:lnTo>
                              <a:pt x="536" y="1080"/>
                            </a:lnTo>
                            <a:lnTo>
                              <a:pt x="573" y="1026"/>
                            </a:lnTo>
                            <a:lnTo>
                              <a:pt x="586" y="959"/>
                            </a:lnTo>
                            <a:lnTo>
                              <a:pt x="586" y="715"/>
                            </a:lnTo>
                            <a:moveTo>
                              <a:pt x="3311" y="2192"/>
                            </a:moveTo>
                            <a:lnTo>
                              <a:pt x="3303" y="2185"/>
                            </a:lnTo>
                            <a:lnTo>
                              <a:pt x="3277" y="2185"/>
                            </a:lnTo>
                            <a:lnTo>
                              <a:pt x="3277" y="2218"/>
                            </a:lnTo>
                            <a:lnTo>
                              <a:pt x="3277" y="2600"/>
                            </a:lnTo>
                            <a:lnTo>
                              <a:pt x="3267" y="2653"/>
                            </a:lnTo>
                            <a:lnTo>
                              <a:pt x="3237" y="2697"/>
                            </a:lnTo>
                            <a:lnTo>
                              <a:pt x="3194" y="2727"/>
                            </a:lnTo>
                            <a:lnTo>
                              <a:pt x="3140" y="2737"/>
                            </a:lnTo>
                            <a:lnTo>
                              <a:pt x="2895" y="2737"/>
                            </a:lnTo>
                            <a:lnTo>
                              <a:pt x="2842" y="2727"/>
                            </a:lnTo>
                            <a:lnTo>
                              <a:pt x="2799" y="2697"/>
                            </a:lnTo>
                            <a:lnTo>
                              <a:pt x="2769" y="2653"/>
                            </a:lnTo>
                            <a:lnTo>
                              <a:pt x="2758" y="2600"/>
                            </a:lnTo>
                            <a:lnTo>
                              <a:pt x="2758" y="2355"/>
                            </a:lnTo>
                            <a:lnTo>
                              <a:pt x="2769" y="2302"/>
                            </a:lnTo>
                            <a:lnTo>
                              <a:pt x="2799" y="2258"/>
                            </a:lnTo>
                            <a:lnTo>
                              <a:pt x="2842" y="2229"/>
                            </a:lnTo>
                            <a:lnTo>
                              <a:pt x="2895" y="2218"/>
                            </a:lnTo>
                            <a:lnTo>
                              <a:pt x="3017" y="2218"/>
                            </a:lnTo>
                            <a:lnTo>
                              <a:pt x="3277" y="2218"/>
                            </a:lnTo>
                            <a:lnTo>
                              <a:pt x="3277" y="2185"/>
                            </a:lnTo>
                            <a:lnTo>
                              <a:pt x="3147" y="2185"/>
                            </a:lnTo>
                            <a:lnTo>
                              <a:pt x="3161" y="2179"/>
                            </a:lnTo>
                            <a:lnTo>
                              <a:pt x="3219" y="2134"/>
                            </a:lnTo>
                            <a:lnTo>
                              <a:pt x="3263" y="2077"/>
                            </a:lnTo>
                            <a:lnTo>
                              <a:pt x="3292" y="2008"/>
                            </a:lnTo>
                            <a:lnTo>
                              <a:pt x="3302" y="1933"/>
                            </a:lnTo>
                            <a:lnTo>
                              <a:pt x="3302" y="1512"/>
                            </a:lnTo>
                            <a:lnTo>
                              <a:pt x="3302" y="1130"/>
                            </a:lnTo>
                            <a:lnTo>
                              <a:pt x="3302" y="1104"/>
                            </a:lnTo>
                            <a:lnTo>
                              <a:pt x="3295" y="1097"/>
                            </a:lnTo>
                            <a:lnTo>
                              <a:pt x="3269" y="1097"/>
                            </a:lnTo>
                            <a:lnTo>
                              <a:pt x="3269" y="1130"/>
                            </a:lnTo>
                            <a:lnTo>
                              <a:pt x="3269" y="1512"/>
                            </a:lnTo>
                            <a:lnTo>
                              <a:pt x="3269" y="1608"/>
                            </a:lnTo>
                            <a:lnTo>
                              <a:pt x="3269" y="1933"/>
                            </a:lnTo>
                            <a:lnTo>
                              <a:pt x="3256" y="2012"/>
                            </a:lnTo>
                            <a:lnTo>
                              <a:pt x="3220" y="2081"/>
                            </a:lnTo>
                            <a:lnTo>
                              <a:pt x="3166" y="2136"/>
                            </a:lnTo>
                            <a:lnTo>
                              <a:pt x="3096" y="2172"/>
                            </a:lnTo>
                            <a:lnTo>
                              <a:pt x="3017" y="2185"/>
                            </a:lnTo>
                            <a:lnTo>
                              <a:pt x="2895" y="2185"/>
                            </a:lnTo>
                            <a:lnTo>
                              <a:pt x="2466" y="2185"/>
                            </a:lnTo>
                            <a:lnTo>
                              <a:pt x="2387" y="2172"/>
                            </a:lnTo>
                            <a:lnTo>
                              <a:pt x="2318" y="2136"/>
                            </a:lnTo>
                            <a:lnTo>
                              <a:pt x="2263" y="2081"/>
                            </a:lnTo>
                            <a:lnTo>
                              <a:pt x="2227" y="2012"/>
                            </a:lnTo>
                            <a:lnTo>
                              <a:pt x="2214" y="1933"/>
                            </a:lnTo>
                            <a:lnTo>
                              <a:pt x="2214" y="1924"/>
                            </a:lnTo>
                            <a:lnTo>
                              <a:pt x="2214" y="1382"/>
                            </a:lnTo>
                            <a:lnTo>
                              <a:pt x="2227" y="1303"/>
                            </a:lnTo>
                            <a:lnTo>
                              <a:pt x="2263" y="1233"/>
                            </a:lnTo>
                            <a:lnTo>
                              <a:pt x="2318" y="1179"/>
                            </a:lnTo>
                            <a:lnTo>
                              <a:pt x="2387" y="1143"/>
                            </a:lnTo>
                            <a:lnTo>
                              <a:pt x="2466" y="1130"/>
                            </a:lnTo>
                            <a:lnTo>
                              <a:pt x="2596" y="1130"/>
                            </a:lnTo>
                            <a:lnTo>
                              <a:pt x="2791" y="1130"/>
                            </a:lnTo>
                            <a:lnTo>
                              <a:pt x="2766" y="1147"/>
                            </a:lnTo>
                            <a:lnTo>
                              <a:pt x="2730" y="1201"/>
                            </a:lnTo>
                            <a:lnTo>
                              <a:pt x="2716" y="1267"/>
                            </a:lnTo>
                            <a:lnTo>
                              <a:pt x="2716" y="1675"/>
                            </a:lnTo>
                            <a:lnTo>
                              <a:pt x="2724" y="1683"/>
                            </a:lnTo>
                            <a:lnTo>
                              <a:pt x="3132" y="1683"/>
                            </a:lnTo>
                            <a:lnTo>
                              <a:pt x="3198" y="1669"/>
                            </a:lnTo>
                            <a:lnTo>
                              <a:pt x="3228" y="1649"/>
                            </a:lnTo>
                            <a:lnTo>
                              <a:pt x="3252" y="1633"/>
                            </a:lnTo>
                            <a:lnTo>
                              <a:pt x="3269" y="1608"/>
                            </a:lnTo>
                            <a:lnTo>
                              <a:pt x="3269" y="1512"/>
                            </a:lnTo>
                            <a:lnTo>
                              <a:pt x="3258" y="1565"/>
                            </a:lnTo>
                            <a:lnTo>
                              <a:pt x="3229" y="1609"/>
                            </a:lnTo>
                            <a:lnTo>
                              <a:pt x="3185" y="1638"/>
                            </a:lnTo>
                            <a:lnTo>
                              <a:pt x="3132" y="1649"/>
                            </a:lnTo>
                            <a:lnTo>
                              <a:pt x="2750" y="1649"/>
                            </a:lnTo>
                            <a:lnTo>
                              <a:pt x="2750" y="1267"/>
                            </a:lnTo>
                            <a:lnTo>
                              <a:pt x="2761" y="1214"/>
                            </a:lnTo>
                            <a:lnTo>
                              <a:pt x="2790" y="1170"/>
                            </a:lnTo>
                            <a:lnTo>
                              <a:pt x="2834" y="1141"/>
                            </a:lnTo>
                            <a:lnTo>
                              <a:pt x="2887" y="1130"/>
                            </a:lnTo>
                            <a:lnTo>
                              <a:pt x="3269" y="1130"/>
                            </a:lnTo>
                            <a:lnTo>
                              <a:pt x="3269" y="1097"/>
                            </a:lnTo>
                            <a:lnTo>
                              <a:pt x="2887" y="1097"/>
                            </a:lnTo>
                            <a:lnTo>
                              <a:pt x="2692" y="1097"/>
                            </a:lnTo>
                            <a:lnTo>
                              <a:pt x="2717" y="1080"/>
                            </a:lnTo>
                            <a:lnTo>
                              <a:pt x="2753" y="1026"/>
                            </a:lnTo>
                            <a:lnTo>
                              <a:pt x="2767" y="959"/>
                            </a:lnTo>
                            <a:lnTo>
                              <a:pt x="2767" y="715"/>
                            </a:lnTo>
                            <a:lnTo>
                              <a:pt x="2753" y="648"/>
                            </a:lnTo>
                            <a:lnTo>
                              <a:pt x="2733" y="619"/>
                            </a:lnTo>
                            <a:lnTo>
                              <a:pt x="2733" y="715"/>
                            </a:lnTo>
                            <a:lnTo>
                              <a:pt x="2733" y="959"/>
                            </a:lnTo>
                            <a:lnTo>
                              <a:pt x="2723" y="1013"/>
                            </a:lnTo>
                            <a:lnTo>
                              <a:pt x="2693" y="1056"/>
                            </a:lnTo>
                            <a:lnTo>
                              <a:pt x="2649" y="1086"/>
                            </a:lnTo>
                            <a:lnTo>
                              <a:pt x="2596" y="1097"/>
                            </a:lnTo>
                            <a:lnTo>
                              <a:pt x="2466" y="1097"/>
                            </a:lnTo>
                            <a:lnTo>
                              <a:pt x="2336" y="1097"/>
                            </a:lnTo>
                            <a:lnTo>
                              <a:pt x="2336" y="1130"/>
                            </a:lnTo>
                            <a:lnTo>
                              <a:pt x="2322" y="1136"/>
                            </a:lnTo>
                            <a:lnTo>
                              <a:pt x="2265" y="1180"/>
                            </a:lnTo>
                            <a:lnTo>
                              <a:pt x="2220" y="1238"/>
                            </a:lnTo>
                            <a:lnTo>
                              <a:pt x="2214" y="1252"/>
                            </a:lnTo>
                            <a:lnTo>
                              <a:pt x="2214" y="1130"/>
                            </a:lnTo>
                            <a:lnTo>
                              <a:pt x="2336" y="1130"/>
                            </a:lnTo>
                            <a:lnTo>
                              <a:pt x="2336" y="1097"/>
                            </a:lnTo>
                            <a:lnTo>
                              <a:pt x="2214" y="1097"/>
                            </a:lnTo>
                            <a:lnTo>
                              <a:pt x="2214" y="1096"/>
                            </a:lnTo>
                            <a:lnTo>
                              <a:pt x="2214" y="836"/>
                            </a:lnTo>
                            <a:lnTo>
                              <a:pt x="2214" y="715"/>
                            </a:lnTo>
                            <a:lnTo>
                              <a:pt x="2225" y="661"/>
                            </a:lnTo>
                            <a:lnTo>
                              <a:pt x="2254" y="618"/>
                            </a:lnTo>
                            <a:lnTo>
                              <a:pt x="2298" y="588"/>
                            </a:lnTo>
                            <a:lnTo>
                              <a:pt x="2351" y="577"/>
                            </a:lnTo>
                            <a:lnTo>
                              <a:pt x="2596" y="577"/>
                            </a:lnTo>
                            <a:lnTo>
                              <a:pt x="2649" y="588"/>
                            </a:lnTo>
                            <a:lnTo>
                              <a:pt x="2693" y="618"/>
                            </a:lnTo>
                            <a:lnTo>
                              <a:pt x="2723" y="661"/>
                            </a:lnTo>
                            <a:lnTo>
                              <a:pt x="2733" y="715"/>
                            </a:lnTo>
                            <a:lnTo>
                              <a:pt x="2733" y="619"/>
                            </a:lnTo>
                            <a:lnTo>
                              <a:pt x="2717" y="594"/>
                            </a:lnTo>
                            <a:lnTo>
                              <a:pt x="2692" y="577"/>
                            </a:lnTo>
                            <a:lnTo>
                              <a:pt x="2662" y="558"/>
                            </a:lnTo>
                            <a:lnTo>
                              <a:pt x="2596" y="544"/>
                            </a:lnTo>
                            <a:lnTo>
                              <a:pt x="2351" y="544"/>
                            </a:lnTo>
                            <a:lnTo>
                              <a:pt x="2285" y="558"/>
                            </a:lnTo>
                            <a:lnTo>
                              <a:pt x="2231" y="594"/>
                            </a:lnTo>
                            <a:lnTo>
                              <a:pt x="2214" y="619"/>
                            </a:lnTo>
                            <a:lnTo>
                              <a:pt x="2214" y="33"/>
                            </a:lnTo>
                            <a:lnTo>
                              <a:pt x="2214" y="7"/>
                            </a:lnTo>
                            <a:lnTo>
                              <a:pt x="2210" y="4"/>
                            </a:lnTo>
                            <a:lnTo>
                              <a:pt x="2207" y="0"/>
                            </a:lnTo>
                            <a:lnTo>
                              <a:pt x="2181" y="0"/>
                            </a:lnTo>
                            <a:lnTo>
                              <a:pt x="2181" y="511"/>
                            </a:lnTo>
                            <a:lnTo>
                              <a:pt x="2181" y="715"/>
                            </a:lnTo>
                            <a:lnTo>
                              <a:pt x="2181" y="836"/>
                            </a:lnTo>
                            <a:lnTo>
                              <a:pt x="2181" y="967"/>
                            </a:lnTo>
                            <a:lnTo>
                              <a:pt x="2181" y="1088"/>
                            </a:lnTo>
                            <a:lnTo>
                              <a:pt x="2181" y="1122"/>
                            </a:lnTo>
                            <a:lnTo>
                              <a:pt x="2181" y="1123"/>
                            </a:lnTo>
                            <a:lnTo>
                              <a:pt x="2181" y="1382"/>
                            </a:lnTo>
                            <a:lnTo>
                              <a:pt x="2181" y="1503"/>
                            </a:lnTo>
                            <a:lnTo>
                              <a:pt x="2181" y="1599"/>
                            </a:lnTo>
                            <a:lnTo>
                              <a:pt x="2181" y="1924"/>
                            </a:lnTo>
                            <a:lnTo>
                              <a:pt x="2168" y="2004"/>
                            </a:lnTo>
                            <a:lnTo>
                              <a:pt x="2132" y="2073"/>
                            </a:lnTo>
                            <a:lnTo>
                              <a:pt x="2077" y="2128"/>
                            </a:lnTo>
                            <a:lnTo>
                              <a:pt x="2008" y="2163"/>
                            </a:lnTo>
                            <a:lnTo>
                              <a:pt x="1929" y="2176"/>
                            </a:lnTo>
                            <a:lnTo>
                              <a:pt x="1799" y="2176"/>
                            </a:lnTo>
                            <a:lnTo>
                              <a:pt x="1604" y="2176"/>
                            </a:lnTo>
                            <a:lnTo>
                              <a:pt x="1628" y="2160"/>
                            </a:lnTo>
                            <a:lnTo>
                              <a:pt x="1665" y="2105"/>
                            </a:lnTo>
                            <a:lnTo>
                              <a:pt x="1679" y="2039"/>
                            </a:lnTo>
                            <a:lnTo>
                              <a:pt x="1679" y="1794"/>
                            </a:lnTo>
                            <a:lnTo>
                              <a:pt x="1665" y="1728"/>
                            </a:lnTo>
                            <a:lnTo>
                              <a:pt x="1645" y="1699"/>
                            </a:lnTo>
                            <a:lnTo>
                              <a:pt x="1645" y="1794"/>
                            </a:lnTo>
                            <a:lnTo>
                              <a:pt x="1645" y="2039"/>
                            </a:lnTo>
                            <a:lnTo>
                              <a:pt x="1634" y="2093"/>
                            </a:lnTo>
                            <a:lnTo>
                              <a:pt x="1605" y="2136"/>
                            </a:lnTo>
                            <a:lnTo>
                              <a:pt x="1561" y="2166"/>
                            </a:lnTo>
                            <a:lnTo>
                              <a:pt x="1508" y="2176"/>
                            </a:lnTo>
                            <a:lnTo>
                              <a:pt x="1378" y="2176"/>
                            </a:lnTo>
                            <a:lnTo>
                              <a:pt x="1248" y="2176"/>
                            </a:lnTo>
                            <a:lnTo>
                              <a:pt x="1248" y="2210"/>
                            </a:lnTo>
                            <a:lnTo>
                              <a:pt x="1234" y="2215"/>
                            </a:lnTo>
                            <a:lnTo>
                              <a:pt x="1176" y="2260"/>
                            </a:lnTo>
                            <a:lnTo>
                              <a:pt x="1132" y="2318"/>
                            </a:lnTo>
                            <a:lnTo>
                              <a:pt x="1126" y="2331"/>
                            </a:lnTo>
                            <a:lnTo>
                              <a:pt x="1126" y="2218"/>
                            </a:lnTo>
                            <a:lnTo>
                              <a:pt x="1126" y="2210"/>
                            </a:lnTo>
                            <a:lnTo>
                              <a:pt x="1248" y="2210"/>
                            </a:lnTo>
                            <a:lnTo>
                              <a:pt x="1248" y="2176"/>
                            </a:lnTo>
                            <a:lnTo>
                              <a:pt x="1126" y="2176"/>
                            </a:lnTo>
                            <a:lnTo>
                              <a:pt x="1126" y="1794"/>
                            </a:lnTo>
                            <a:lnTo>
                              <a:pt x="1137" y="1741"/>
                            </a:lnTo>
                            <a:lnTo>
                              <a:pt x="1166" y="1697"/>
                            </a:lnTo>
                            <a:lnTo>
                              <a:pt x="1210" y="1668"/>
                            </a:lnTo>
                            <a:lnTo>
                              <a:pt x="1263" y="1657"/>
                            </a:lnTo>
                            <a:lnTo>
                              <a:pt x="1508" y="1657"/>
                            </a:lnTo>
                            <a:lnTo>
                              <a:pt x="1561" y="1668"/>
                            </a:lnTo>
                            <a:lnTo>
                              <a:pt x="1605" y="1697"/>
                            </a:lnTo>
                            <a:lnTo>
                              <a:pt x="1634" y="1741"/>
                            </a:lnTo>
                            <a:lnTo>
                              <a:pt x="1645" y="1794"/>
                            </a:lnTo>
                            <a:lnTo>
                              <a:pt x="1645" y="1699"/>
                            </a:lnTo>
                            <a:lnTo>
                              <a:pt x="1628" y="1674"/>
                            </a:lnTo>
                            <a:lnTo>
                              <a:pt x="1604" y="1657"/>
                            </a:lnTo>
                            <a:lnTo>
                              <a:pt x="1574" y="1637"/>
                            </a:lnTo>
                            <a:lnTo>
                              <a:pt x="1508" y="1624"/>
                            </a:lnTo>
                            <a:lnTo>
                              <a:pt x="1263" y="1624"/>
                            </a:lnTo>
                            <a:lnTo>
                              <a:pt x="1197" y="1637"/>
                            </a:lnTo>
                            <a:lnTo>
                              <a:pt x="1143" y="1674"/>
                            </a:lnTo>
                            <a:lnTo>
                              <a:pt x="1126" y="1699"/>
                            </a:lnTo>
                            <a:lnTo>
                              <a:pt x="1126" y="1512"/>
                            </a:lnTo>
                            <a:lnTo>
                              <a:pt x="1126" y="1374"/>
                            </a:lnTo>
                            <a:lnTo>
                              <a:pt x="1139" y="1294"/>
                            </a:lnTo>
                            <a:lnTo>
                              <a:pt x="1175" y="1225"/>
                            </a:lnTo>
                            <a:lnTo>
                              <a:pt x="1229" y="1170"/>
                            </a:lnTo>
                            <a:lnTo>
                              <a:pt x="1299" y="1134"/>
                            </a:lnTo>
                            <a:lnTo>
                              <a:pt x="1378" y="1122"/>
                            </a:lnTo>
                            <a:lnTo>
                              <a:pt x="1703" y="1122"/>
                            </a:lnTo>
                            <a:lnTo>
                              <a:pt x="1678" y="1138"/>
                            </a:lnTo>
                            <a:lnTo>
                              <a:pt x="1642" y="1192"/>
                            </a:lnTo>
                            <a:lnTo>
                              <a:pt x="1628" y="1259"/>
                            </a:lnTo>
                            <a:lnTo>
                              <a:pt x="1628" y="1503"/>
                            </a:lnTo>
                            <a:lnTo>
                              <a:pt x="1642" y="1570"/>
                            </a:lnTo>
                            <a:lnTo>
                              <a:pt x="1678" y="1624"/>
                            </a:lnTo>
                            <a:lnTo>
                              <a:pt x="1733" y="1661"/>
                            </a:lnTo>
                            <a:lnTo>
                              <a:pt x="1799" y="1674"/>
                            </a:lnTo>
                            <a:lnTo>
                              <a:pt x="2044" y="1674"/>
                            </a:lnTo>
                            <a:lnTo>
                              <a:pt x="2110" y="1661"/>
                            </a:lnTo>
                            <a:lnTo>
                              <a:pt x="2139" y="1641"/>
                            </a:lnTo>
                            <a:lnTo>
                              <a:pt x="2164" y="1624"/>
                            </a:lnTo>
                            <a:lnTo>
                              <a:pt x="2181" y="1599"/>
                            </a:lnTo>
                            <a:lnTo>
                              <a:pt x="2181" y="1503"/>
                            </a:lnTo>
                            <a:lnTo>
                              <a:pt x="2170" y="1557"/>
                            </a:lnTo>
                            <a:lnTo>
                              <a:pt x="2141" y="1600"/>
                            </a:lnTo>
                            <a:lnTo>
                              <a:pt x="2097" y="1630"/>
                            </a:lnTo>
                            <a:lnTo>
                              <a:pt x="2044" y="1641"/>
                            </a:lnTo>
                            <a:lnTo>
                              <a:pt x="1799" y="1641"/>
                            </a:lnTo>
                            <a:lnTo>
                              <a:pt x="1746" y="1630"/>
                            </a:lnTo>
                            <a:lnTo>
                              <a:pt x="1702" y="1600"/>
                            </a:lnTo>
                            <a:lnTo>
                              <a:pt x="1672" y="1557"/>
                            </a:lnTo>
                            <a:lnTo>
                              <a:pt x="1662" y="1503"/>
                            </a:lnTo>
                            <a:lnTo>
                              <a:pt x="1662" y="1259"/>
                            </a:lnTo>
                            <a:lnTo>
                              <a:pt x="1672" y="1205"/>
                            </a:lnTo>
                            <a:lnTo>
                              <a:pt x="1702" y="1162"/>
                            </a:lnTo>
                            <a:lnTo>
                              <a:pt x="1746" y="1132"/>
                            </a:lnTo>
                            <a:lnTo>
                              <a:pt x="1799" y="1122"/>
                            </a:lnTo>
                            <a:lnTo>
                              <a:pt x="1929" y="1122"/>
                            </a:lnTo>
                            <a:lnTo>
                              <a:pt x="2181" y="1122"/>
                            </a:lnTo>
                            <a:lnTo>
                              <a:pt x="2181" y="1088"/>
                            </a:lnTo>
                            <a:lnTo>
                              <a:pt x="2059" y="1088"/>
                            </a:lnTo>
                            <a:lnTo>
                              <a:pt x="2073" y="1083"/>
                            </a:lnTo>
                            <a:lnTo>
                              <a:pt x="2130" y="1038"/>
                            </a:lnTo>
                            <a:lnTo>
                              <a:pt x="2175" y="980"/>
                            </a:lnTo>
                            <a:lnTo>
                              <a:pt x="2181" y="967"/>
                            </a:lnTo>
                            <a:lnTo>
                              <a:pt x="2181" y="836"/>
                            </a:lnTo>
                            <a:lnTo>
                              <a:pt x="2168" y="916"/>
                            </a:lnTo>
                            <a:lnTo>
                              <a:pt x="2132" y="985"/>
                            </a:lnTo>
                            <a:lnTo>
                              <a:pt x="2077" y="1039"/>
                            </a:lnTo>
                            <a:lnTo>
                              <a:pt x="2008" y="1075"/>
                            </a:lnTo>
                            <a:lnTo>
                              <a:pt x="1929" y="1088"/>
                            </a:lnTo>
                            <a:lnTo>
                              <a:pt x="1799" y="1088"/>
                            </a:lnTo>
                            <a:lnTo>
                              <a:pt x="1378" y="1088"/>
                            </a:lnTo>
                            <a:lnTo>
                              <a:pt x="1299" y="1075"/>
                            </a:lnTo>
                            <a:lnTo>
                              <a:pt x="1229" y="1039"/>
                            </a:lnTo>
                            <a:lnTo>
                              <a:pt x="1175" y="985"/>
                            </a:lnTo>
                            <a:lnTo>
                              <a:pt x="1139" y="916"/>
                            </a:lnTo>
                            <a:lnTo>
                              <a:pt x="1126" y="836"/>
                            </a:lnTo>
                            <a:lnTo>
                              <a:pt x="1126" y="415"/>
                            </a:lnTo>
                            <a:lnTo>
                              <a:pt x="1126" y="286"/>
                            </a:lnTo>
                            <a:lnTo>
                              <a:pt x="1139" y="206"/>
                            </a:lnTo>
                            <a:lnTo>
                              <a:pt x="1175" y="137"/>
                            </a:lnTo>
                            <a:lnTo>
                              <a:pt x="1229" y="82"/>
                            </a:lnTo>
                            <a:lnTo>
                              <a:pt x="1299" y="46"/>
                            </a:lnTo>
                            <a:lnTo>
                              <a:pt x="1378" y="33"/>
                            </a:lnTo>
                            <a:lnTo>
                              <a:pt x="1703" y="33"/>
                            </a:lnTo>
                            <a:lnTo>
                              <a:pt x="1678" y="50"/>
                            </a:lnTo>
                            <a:lnTo>
                              <a:pt x="1642" y="104"/>
                            </a:lnTo>
                            <a:lnTo>
                              <a:pt x="1628" y="171"/>
                            </a:lnTo>
                            <a:lnTo>
                              <a:pt x="1628" y="578"/>
                            </a:lnTo>
                            <a:lnTo>
                              <a:pt x="1636" y="586"/>
                            </a:lnTo>
                            <a:lnTo>
                              <a:pt x="2044" y="586"/>
                            </a:lnTo>
                            <a:lnTo>
                              <a:pt x="2110" y="572"/>
                            </a:lnTo>
                            <a:lnTo>
                              <a:pt x="2139" y="553"/>
                            </a:lnTo>
                            <a:lnTo>
                              <a:pt x="2164" y="536"/>
                            </a:lnTo>
                            <a:lnTo>
                              <a:pt x="2181" y="511"/>
                            </a:lnTo>
                            <a:lnTo>
                              <a:pt x="2181" y="0"/>
                            </a:lnTo>
                            <a:lnTo>
                              <a:pt x="2181" y="33"/>
                            </a:lnTo>
                            <a:lnTo>
                              <a:pt x="2181" y="415"/>
                            </a:lnTo>
                            <a:lnTo>
                              <a:pt x="2170" y="469"/>
                            </a:lnTo>
                            <a:lnTo>
                              <a:pt x="2141" y="512"/>
                            </a:lnTo>
                            <a:lnTo>
                              <a:pt x="2097" y="542"/>
                            </a:lnTo>
                            <a:lnTo>
                              <a:pt x="2044" y="553"/>
                            </a:lnTo>
                            <a:lnTo>
                              <a:pt x="1662" y="553"/>
                            </a:lnTo>
                            <a:lnTo>
                              <a:pt x="1662" y="171"/>
                            </a:lnTo>
                            <a:lnTo>
                              <a:pt x="1672" y="117"/>
                            </a:lnTo>
                            <a:lnTo>
                              <a:pt x="1702" y="74"/>
                            </a:lnTo>
                            <a:lnTo>
                              <a:pt x="1746" y="44"/>
                            </a:lnTo>
                            <a:lnTo>
                              <a:pt x="1799" y="33"/>
                            </a:lnTo>
                            <a:lnTo>
                              <a:pt x="2181" y="33"/>
                            </a:lnTo>
                            <a:lnTo>
                              <a:pt x="2181" y="0"/>
                            </a:lnTo>
                            <a:lnTo>
                              <a:pt x="1799" y="0"/>
                            </a:lnTo>
                            <a:lnTo>
                              <a:pt x="1378" y="0"/>
                            </a:lnTo>
                            <a:lnTo>
                              <a:pt x="1302" y="10"/>
                            </a:lnTo>
                            <a:lnTo>
                              <a:pt x="1234" y="39"/>
                            </a:lnTo>
                            <a:lnTo>
                              <a:pt x="1176" y="84"/>
                            </a:lnTo>
                            <a:lnTo>
                              <a:pt x="1132" y="142"/>
                            </a:lnTo>
                            <a:lnTo>
                              <a:pt x="1126" y="155"/>
                            </a:lnTo>
                            <a:lnTo>
                              <a:pt x="1126" y="33"/>
                            </a:lnTo>
                            <a:lnTo>
                              <a:pt x="1126" y="7"/>
                            </a:lnTo>
                            <a:lnTo>
                              <a:pt x="1119" y="0"/>
                            </a:lnTo>
                            <a:lnTo>
                              <a:pt x="1093" y="0"/>
                            </a:lnTo>
                            <a:lnTo>
                              <a:pt x="1093" y="33"/>
                            </a:lnTo>
                            <a:lnTo>
                              <a:pt x="1093" y="286"/>
                            </a:lnTo>
                            <a:lnTo>
                              <a:pt x="1093" y="415"/>
                            </a:lnTo>
                            <a:lnTo>
                              <a:pt x="1082" y="469"/>
                            </a:lnTo>
                            <a:lnTo>
                              <a:pt x="1052" y="512"/>
                            </a:lnTo>
                            <a:lnTo>
                              <a:pt x="1009" y="542"/>
                            </a:lnTo>
                            <a:lnTo>
                              <a:pt x="955" y="553"/>
                            </a:lnTo>
                            <a:lnTo>
                              <a:pt x="711" y="553"/>
                            </a:lnTo>
                            <a:lnTo>
                              <a:pt x="657" y="542"/>
                            </a:lnTo>
                            <a:lnTo>
                              <a:pt x="614" y="512"/>
                            </a:lnTo>
                            <a:lnTo>
                              <a:pt x="584" y="469"/>
                            </a:lnTo>
                            <a:lnTo>
                              <a:pt x="573" y="415"/>
                            </a:lnTo>
                            <a:lnTo>
                              <a:pt x="573" y="171"/>
                            </a:lnTo>
                            <a:lnTo>
                              <a:pt x="584" y="117"/>
                            </a:lnTo>
                            <a:lnTo>
                              <a:pt x="614" y="74"/>
                            </a:lnTo>
                            <a:lnTo>
                              <a:pt x="657" y="44"/>
                            </a:lnTo>
                            <a:lnTo>
                              <a:pt x="711" y="33"/>
                            </a:lnTo>
                            <a:lnTo>
                              <a:pt x="1093" y="33"/>
                            </a:lnTo>
                            <a:lnTo>
                              <a:pt x="1093" y="0"/>
                            </a:lnTo>
                            <a:lnTo>
                              <a:pt x="711" y="0"/>
                            </a:lnTo>
                            <a:lnTo>
                              <a:pt x="644" y="13"/>
                            </a:lnTo>
                            <a:lnTo>
                              <a:pt x="590" y="50"/>
                            </a:lnTo>
                            <a:lnTo>
                              <a:pt x="554" y="104"/>
                            </a:lnTo>
                            <a:lnTo>
                              <a:pt x="540" y="171"/>
                            </a:lnTo>
                            <a:lnTo>
                              <a:pt x="540" y="415"/>
                            </a:lnTo>
                            <a:lnTo>
                              <a:pt x="554" y="482"/>
                            </a:lnTo>
                            <a:lnTo>
                              <a:pt x="590" y="536"/>
                            </a:lnTo>
                            <a:lnTo>
                              <a:pt x="644" y="572"/>
                            </a:lnTo>
                            <a:lnTo>
                              <a:pt x="711" y="586"/>
                            </a:lnTo>
                            <a:lnTo>
                              <a:pt x="955" y="586"/>
                            </a:lnTo>
                            <a:lnTo>
                              <a:pt x="1022" y="572"/>
                            </a:lnTo>
                            <a:lnTo>
                              <a:pt x="1051" y="553"/>
                            </a:lnTo>
                            <a:lnTo>
                              <a:pt x="1076" y="536"/>
                            </a:lnTo>
                            <a:lnTo>
                              <a:pt x="1093" y="511"/>
                            </a:lnTo>
                            <a:lnTo>
                              <a:pt x="1093" y="836"/>
                            </a:lnTo>
                            <a:lnTo>
                              <a:pt x="1103" y="912"/>
                            </a:lnTo>
                            <a:lnTo>
                              <a:pt x="1132" y="980"/>
                            </a:lnTo>
                            <a:lnTo>
                              <a:pt x="1176" y="1038"/>
                            </a:lnTo>
                            <a:lnTo>
                              <a:pt x="1234" y="1083"/>
                            </a:lnTo>
                            <a:lnTo>
                              <a:pt x="1287" y="1105"/>
                            </a:lnTo>
                            <a:lnTo>
                              <a:pt x="1234" y="1127"/>
                            </a:lnTo>
                            <a:lnTo>
                              <a:pt x="1176" y="1172"/>
                            </a:lnTo>
                            <a:lnTo>
                              <a:pt x="1132" y="1230"/>
                            </a:lnTo>
                            <a:lnTo>
                              <a:pt x="1126" y="1243"/>
                            </a:lnTo>
                            <a:lnTo>
                              <a:pt x="1126" y="1130"/>
                            </a:lnTo>
                            <a:lnTo>
                              <a:pt x="1126" y="1104"/>
                            </a:lnTo>
                            <a:lnTo>
                              <a:pt x="1118" y="1097"/>
                            </a:lnTo>
                            <a:lnTo>
                              <a:pt x="1093" y="1097"/>
                            </a:lnTo>
                            <a:lnTo>
                              <a:pt x="1093" y="1130"/>
                            </a:lnTo>
                            <a:lnTo>
                              <a:pt x="1093" y="1512"/>
                            </a:lnTo>
                            <a:lnTo>
                              <a:pt x="1082" y="1565"/>
                            </a:lnTo>
                            <a:lnTo>
                              <a:pt x="1052" y="1609"/>
                            </a:lnTo>
                            <a:lnTo>
                              <a:pt x="1009" y="1638"/>
                            </a:lnTo>
                            <a:lnTo>
                              <a:pt x="955" y="1649"/>
                            </a:lnTo>
                            <a:lnTo>
                              <a:pt x="573" y="1649"/>
                            </a:lnTo>
                            <a:lnTo>
                              <a:pt x="573" y="1267"/>
                            </a:lnTo>
                            <a:lnTo>
                              <a:pt x="584" y="1214"/>
                            </a:lnTo>
                            <a:lnTo>
                              <a:pt x="614" y="1170"/>
                            </a:lnTo>
                            <a:lnTo>
                              <a:pt x="657" y="1141"/>
                            </a:lnTo>
                            <a:lnTo>
                              <a:pt x="711" y="1130"/>
                            </a:lnTo>
                            <a:lnTo>
                              <a:pt x="1093" y="1130"/>
                            </a:lnTo>
                            <a:lnTo>
                              <a:pt x="1093" y="1097"/>
                            </a:lnTo>
                            <a:lnTo>
                              <a:pt x="711" y="1097"/>
                            </a:lnTo>
                            <a:lnTo>
                              <a:pt x="644" y="1110"/>
                            </a:lnTo>
                            <a:lnTo>
                              <a:pt x="590" y="1147"/>
                            </a:lnTo>
                            <a:lnTo>
                              <a:pt x="554" y="1201"/>
                            </a:lnTo>
                            <a:lnTo>
                              <a:pt x="540" y="1267"/>
                            </a:lnTo>
                            <a:lnTo>
                              <a:pt x="540" y="1675"/>
                            </a:lnTo>
                            <a:lnTo>
                              <a:pt x="548" y="1683"/>
                            </a:lnTo>
                            <a:lnTo>
                              <a:pt x="955" y="1683"/>
                            </a:lnTo>
                            <a:lnTo>
                              <a:pt x="1022" y="1669"/>
                            </a:lnTo>
                            <a:lnTo>
                              <a:pt x="1051" y="1649"/>
                            </a:lnTo>
                            <a:lnTo>
                              <a:pt x="1076" y="1633"/>
                            </a:lnTo>
                            <a:lnTo>
                              <a:pt x="1093" y="1608"/>
                            </a:lnTo>
                            <a:lnTo>
                              <a:pt x="1093" y="1794"/>
                            </a:lnTo>
                            <a:lnTo>
                              <a:pt x="1093" y="2185"/>
                            </a:lnTo>
                            <a:lnTo>
                              <a:pt x="1093" y="2218"/>
                            </a:lnTo>
                            <a:lnTo>
                              <a:pt x="1093" y="2462"/>
                            </a:lnTo>
                            <a:lnTo>
                              <a:pt x="1093" y="2600"/>
                            </a:lnTo>
                            <a:lnTo>
                              <a:pt x="1082" y="2653"/>
                            </a:lnTo>
                            <a:lnTo>
                              <a:pt x="1052" y="2697"/>
                            </a:lnTo>
                            <a:lnTo>
                              <a:pt x="1009" y="2727"/>
                            </a:lnTo>
                            <a:lnTo>
                              <a:pt x="955" y="2737"/>
                            </a:lnTo>
                            <a:lnTo>
                              <a:pt x="711" y="2737"/>
                            </a:lnTo>
                            <a:lnTo>
                              <a:pt x="657" y="2727"/>
                            </a:lnTo>
                            <a:lnTo>
                              <a:pt x="614" y="2697"/>
                            </a:lnTo>
                            <a:lnTo>
                              <a:pt x="584" y="2653"/>
                            </a:lnTo>
                            <a:lnTo>
                              <a:pt x="573" y="2600"/>
                            </a:lnTo>
                            <a:lnTo>
                              <a:pt x="573" y="2355"/>
                            </a:lnTo>
                            <a:lnTo>
                              <a:pt x="584" y="2302"/>
                            </a:lnTo>
                            <a:lnTo>
                              <a:pt x="614" y="2258"/>
                            </a:lnTo>
                            <a:lnTo>
                              <a:pt x="657" y="2229"/>
                            </a:lnTo>
                            <a:lnTo>
                              <a:pt x="711" y="2218"/>
                            </a:lnTo>
                            <a:lnTo>
                              <a:pt x="1093" y="2218"/>
                            </a:lnTo>
                            <a:lnTo>
                              <a:pt x="1093" y="2185"/>
                            </a:lnTo>
                            <a:lnTo>
                              <a:pt x="711" y="2185"/>
                            </a:lnTo>
                            <a:lnTo>
                              <a:pt x="644" y="2198"/>
                            </a:lnTo>
                            <a:lnTo>
                              <a:pt x="590" y="2235"/>
                            </a:lnTo>
                            <a:lnTo>
                              <a:pt x="554" y="2289"/>
                            </a:lnTo>
                            <a:lnTo>
                              <a:pt x="540" y="2355"/>
                            </a:lnTo>
                            <a:lnTo>
                              <a:pt x="540" y="2600"/>
                            </a:lnTo>
                            <a:lnTo>
                              <a:pt x="554" y="2666"/>
                            </a:lnTo>
                            <a:lnTo>
                              <a:pt x="590" y="2721"/>
                            </a:lnTo>
                            <a:lnTo>
                              <a:pt x="644" y="2757"/>
                            </a:lnTo>
                            <a:lnTo>
                              <a:pt x="711" y="2771"/>
                            </a:lnTo>
                            <a:lnTo>
                              <a:pt x="955" y="2771"/>
                            </a:lnTo>
                            <a:lnTo>
                              <a:pt x="1022" y="2757"/>
                            </a:lnTo>
                            <a:lnTo>
                              <a:pt x="1051" y="2737"/>
                            </a:lnTo>
                            <a:lnTo>
                              <a:pt x="1076" y="2721"/>
                            </a:lnTo>
                            <a:lnTo>
                              <a:pt x="1093" y="2696"/>
                            </a:lnTo>
                            <a:lnTo>
                              <a:pt x="1093" y="3012"/>
                            </a:lnTo>
                            <a:lnTo>
                              <a:pt x="1103" y="3088"/>
                            </a:lnTo>
                            <a:lnTo>
                              <a:pt x="1132" y="3156"/>
                            </a:lnTo>
                            <a:lnTo>
                              <a:pt x="1176" y="3214"/>
                            </a:lnTo>
                            <a:lnTo>
                              <a:pt x="1234" y="3259"/>
                            </a:lnTo>
                            <a:lnTo>
                              <a:pt x="1302" y="3288"/>
                            </a:lnTo>
                            <a:lnTo>
                              <a:pt x="1378" y="3298"/>
                            </a:lnTo>
                            <a:lnTo>
                              <a:pt x="1929" y="3298"/>
                            </a:lnTo>
                            <a:lnTo>
                              <a:pt x="2004" y="3288"/>
                            </a:lnTo>
                            <a:lnTo>
                              <a:pt x="2059" y="3265"/>
                            </a:lnTo>
                            <a:lnTo>
                              <a:pt x="2073" y="3259"/>
                            </a:lnTo>
                            <a:lnTo>
                              <a:pt x="2130" y="3214"/>
                            </a:lnTo>
                            <a:lnTo>
                              <a:pt x="2175" y="3156"/>
                            </a:lnTo>
                            <a:lnTo>
                              <a:pt x="2204" y="3088"/>
                            </a:lnTo>
                            <a:lnTo>
                              <a:pt x="2214" y="3012"/>
                            </a:lnTo>
                            <a:lnTo>
                              <a:pt x="2214" y="2210"/>
                            </a:lnTo>
                            <a:lnTo>
                              <a:pt x="2214" y="2184"/>
                            </a:lnTo>
                            <a:lnTo>
                              <a:pt x="2207" y="2176"/>
                            </a:lnTo>
                            <a:lnTo>
                              <a:pt x="2181" y="2176"/>
                            </a:lnTo>
                            <a:lnTo>
                              <a:pt x="2181" y="2688"/>
                            </a:lnTo>
                            <a:lnTo>
                              <a:pt x="2181" y="3012"/>
                            </a:lnTo>
                            <a:lnTo>
                              <a:pt x="2168" y="3092"/>
                            </a:lnTo>
                            <a:lnTo>
                              <a:pt x="2132" y="3161"/>
                            </a:lnTo>
                            <a:lnTo>
                              <a:pt x="2077" y="3216"/>
                            </a:lnTo>
                            <a:lnTo>
                              <a:pt x="2008" y="3252"/>
                            </a:lnTo>
                            <a:lnTo>
                              <a:pt x="1929" y="3265"/>
                            </a:lnTo>
                            <a:lnTo>
                              <a:pt x="1378" y="3265"/>
                            </a:lnTo>
                            <a:lnTo>
                              <a:pt x="1299" y="3252"/>
                            </a:lnTo>
                            <a:lnTo>
                              <a:pt x="1229" y="3216"/>
                            </a:lnTo>
                            <a:lnTo>
                              <a:pt x="1175" y="3161"/>
                            </a:lnTo>
                            <a:lnTo>
                              <a:pt x="1139" y="3092"/>
                            </a:lnTo>
                            <a:lnTo>
                              <a:pt x="1126" y="3012"/>
                            </a:lnTo>
                            <a:lnTo>
                              <a:pt x="1126" y="2600"/>
                            </a:lnTo>
                            <a:lnTo>
                              <a:pt x="1126" y="2462"/>
                            </a:lnTo>
                            <a:lnTo>
                              <a:pt x="1139" y="2382"/>
                            </a:lnTo>
                            <a:lnTo>
                              <a:pt x="1175" y="2313"/>
                            </a:lnTo>
                            <a:lnTo>
                              <a:pt x="1229" y="2258"/>
                            </a:lnTo>
                            <a:lnTo>
                              <a:pt x="1299" y="2223"/>
                            </a:lnTo>
                            <a:lnTo>
                              <a:pt x="1378" y="2210"/>
                            </a:lnTo>
                            <a:lnTo>
                              <a:pt x="1508" y="2210"/>
                            </a:lnTo>
                            <a:lnTo>
                              <a:pt x="1703" y="2210"/>
                            </a:lnTo>
                            <a:lnTo>
                              <a:pt x="1678" y="2226"/>
                            </a:lnTo>
                            <a:lnTo>
                              <a:pt x="1642" y="2281"/>
                            </a:lnTo>
                            <a:lnTo>
                              <a:pt x="1628" y="2347"/>
                            </a:lnTo>
                            <a:lnTo>
                              <a:pt x="1628" y="2755"/>
                            </a:lnTo>
                            <a:lnTo>
                              <a:pt x="1636" y="2762"/>
                            </a:lnTo>
                            <a:lnTo>
                              <a:pt x="2044" y="2762"/>
                            </a:lnTo>
                            <a:lnTo>
                              <a:pt x="2110" y="2749"/>
                            </a:lnTo>
                            <a:lnTo>
                              <a:pt x="2139" y="2729"/>
                            </a:lnTo>
                            <a:lnTo>
                              <a:pt x="2164" y="2712"/>
                            </a:lnTo>
                            <a:lnTo>
                              <a:pt x="2181" y="2688"/>
                            </a:lnTo>
                            <a:lnTo>
                              <a:pt x="2181" y="2176"/>
                            </a:lnTo>
                            <a:lnTo>
                              <a:pt x="2181" y="2210"/>
                            </a:lnTo>
                            <a:lnTo>
                              <a:pt x="2181" y="2592"/>
                            </a:lnTo>
                            <a:lnTo>
                              <a:pt x="2170" y="2645"/>
                            </a:lnTo>
                            <a:lnTo>
                              <a:pt x="2141" y="2689"/>
                            </a:lnTo>
                            <a:lnTo>
                              <a:pt x="2097" y="2718"/>
                            </a:lnTo>
                            <a:lnTo>
                              <a:pt x="2044" y="2729"/>
                            </a:lnTo>
                            <a:lnTo>
                              <a:pt x="1662" y="2729"/>
                            </a:lnTo>
                            <a:lnTo>
                              <a:pt x="1662" y="2347"/>
                            </a:lnTo>
                            <a:lnTo>
                              <a:pt x="1672" y="2294"/>
                            </a:lnTo>
                            <a:lnTo>
                              <a:pt x="1702" y="2250"/>
                            </a:lnTo>
                            <a:lnTo>
                              <a:pt x="1746" y="2221"/>
                            </a:lnTo>
                            <a:lnTo>
                              <a:pt x="1799" y="2210"/>
                            </a:lnTo>
                            <a:lnTo>
                              <a:pt x="1929" y="2210"/>
                            </a:lnTo>
                            <a:lnTo>
                              <a:pt x="2181" y="2210"/>
                            </a:lnTo>
                            <a:lnTo>
                              <a:pt x="2181" y="2176"/>
                            </a:lnTo>
                            <a:lnTo>
                              <a:pt x="2059" y="2176"/>
                            </a:lnTo>
                            <a:lnTo>
                              <a:pt x="2073" y="2171"/>
                            </a:lnTo>
                            <a:lnTo>
                              <a:pt x="2130" y="2126"/>
                            </a:lnTo>
                            <a:lnTo>
                              <a:pt x="2175" y="2068"/>
                            </a:lnTo>
                            <a:lnTo>
                              <a:pt x="2196" y="2020"/>
                            </a:lnTo>
                            <a:lnTo>
                              <a:pt x="2220" y="2077"/>
                            </a:lnTo>
                            <a:lnTo>
                              <a:pt x="2265" y="2134"/>
                            </a:lnTo>
                            <a:lnTo>
                              <a:pt x="2322" y="2179"/>
                            </a:lnTo>
                            <a:lnTo>
                              <a:pt x="2391" y="2208"/>
                            </a:lnTo>
                            <a:lnTo>
                              <a:pt x="2466" y="2218"/>
                            </a:lnTo>
                            <a:lnTo>
                              <a:pt x="2800" y="2218"/>
                            </a:lnTo>
                            <a:lnTo>
                              <a:pt x="2775" y="2235"/>
                            </a:lnTo>
                            <a:lnTo>
                              <a:pt x="2738" y="2289"/>
                            </a:lnTo>
                            <a:lnTo>
                              <a:pt x="2725" y="2355"/>
                            </a:lnTo>
                            <a:lnTo>
                              <a:pt x="2725" y="2600"/>
                            </a:lnTo>
                            <a:lnTo>
                              <a:pt x="2738" y="2666"/>
                            </a:lnTo>
                            <a:lnTo>
                              <a:pt x="2775" y="2721"/>
                            </a:lnTo>
                            <a:lnTo>
                              <a:pt x="2829" y="2757"/>
                            </a:lnTo>
                            <a:lnTo>
                              <a:pt x="2895" y="2771"/>
                            </a:lnTo>
                            <a:lnTo>
                              <a:pt x="3140" y="2771"/>
                            </a:lnTo>
                            <a:lnTo>
                              <a:pt x="3206" y="2757"/>
                            </a:lnTo>
                            <a:lnTo>
                              <a:pt x="3236" y="2737"/>
                            </a:lnTo>
                            <a:lnTo>
                              <a:pt x="3261" y="2721"/>
                            </a:lnTo>
                            <a:lnTo>
                              <a:pt x="3297" y="2666"/>
                            </a:lnTo>
                            <a:lnTo>
                              <a:pt x="3311" y="2600"/>
                            </a:lnTo>
                            <a:lnTo>
                              <a:pt x="3311" y="2218"/>
                            </a:lnTo>
                            <a:lnTo>
                              <a:pt x="3311" y="2192"/>
                            </a:lnTo>
                            <a:moveTo>
                              <a:pt x="3311" y="7"/>
                            </a:moveTo>
                            <a:lnTo>
                              <a:pt x="3303" y="0"/>
                            </a:lnTo>
                            <a:lnTo>
                              <a:pt x="3277" y="0"/>
                            </a:lnTo>
                            <a:lnTo>
                              <a:pt x="3277" y="33"/>
                            </a:lnTo>
                            <a:lnTo>
                              <a:pt x="3277" y="415"/>
                            </a:lnTo>
                            <a:lnTo>
                              <a:pt x="3267" y="469"/>
                            </a:lnTo>
                            <a:lnTo>
                              <a:pt x="3237" y="512"/>
                            </a:lnTo>
                            <a:lnTo>
                              <a:pt x="3194" y="542"/>
                            </a:lnTo>
                            <a:lnTo>
                              <a:pt x="3140" y="553"/>
                            </a:lnTo>
                            <a:lnTo>
                              <a:pt x="2895" y="553"/>
                            </a:lnTo>
                            <a:lnTo>
                              <a:pt x="2842" y="542"/>
                            </a:lnTo>
                            <a:lnTo>
                              <a:pt x="2799" y="512"/>
                            </a:lnTo>
                            <a:lnTo>
                              <a:pt x="2769" y="469"/>
                            </a:lnTo>
                            <a:lnTo>
                              <a:pt x="2758" y="415"/>
                            </a:lnTo>
                            <a:lnTo>
                              <a:pt x="2758" y="171"/>
                            </a:lnTo>
                            <a:lnTo>
                              <a:pt x="2769" y="117"/>
                            </a:lnTo>
                            <a:lnTo>
                              <a:pt x="2799" y="74"/>
                            </a:lnTo>
                            <a:lnTo>
                              <a:pt x="2842" y="44"/>
                            </a:lnTo>
                            <a:lnTo>
                              <a:pt x="2895" y="33"/>
                            </a:lnTo>
                            <a:lnTo>
                              <a:pt x="3277" y="33"/>
                            </a:lnTo>
                            <a:lnTo>
                              <a:pt x="3277" y="0"/>
                            </a:lnTo>
                            <a:lnTo>
                              <a:pt x="2895" y="0"/>
                            </a:lnTo>
                            <a:lnTo>
                              <a:pt x="2829" y="13"/>
                            </a:lnTo>
                            <a:lnTo>
                              <a:pt x="2775" y="50"/>
                            </a:lnTo>
                            <a:lnTo>
                              <a:pt x="2738" y="104"/>
                            </a:lnTo>
                            <a:lnTo>
                              <a:pt x="2725" y="171"/>
                            </a:lnTo>
                            <a:lnTo>
                              <a:pt x="2725" y="415"/>
                            </a:lnTo>
                            <a:lnTo>
                              <a:pt x="2738" y="482"/>
                            </a:lnTo>
                            <a:lnTo>
                              <a:pt x="2775" y="536"/>
                            </a:lnTo>
                            <a:lnTo>
                              <a:pt x="2829" y="572"/>
                            </a:lnTo>
                            <a:lnTo>
                              <a:pt x="2895" y="586"/>
                            </a:lnTo>
                            <a:lnTo>
                              <a:pt x="3140" y="586"/>
                            </a:lnTo>
                            <a:lnTo>
                              <a:pt x="3206" y="572"/>
                            </a:lnTo>
                            <a:lnTo>
                              <a:pt x="3236" y="553"/>
                            </a:lnTo>
                            <a:lnTo>
                              <a:pt x="3261" y="536"/>
                            </a:lnTo>
                            <a:lnTo>
                              <a:pt x="3297" y="482"/>
                            </a:lnTo>
                            <a:lnTo>
                              <a:pt x="3311" y="415"/>
                            </a:lnTo>
                            <a:lnTo>
                              <a:pt x="3311" y="33"/>
                            </a:lnTo>
                            <a:lnTo>
                              <a:pt x="3311" y="7"/>
                            </a:lnTo>
                          </a:path>
                        </a:pathLst>
                      </a:custGeom>
                      <a:solidFill>
                        <a:srgbClr val="E5E1E6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E0EEA" id="AutoShape 4" o:spid="_x0000_s1026" style="position:absolute;margin-left:482.2pt;margin-top:-1.2pt;width:113.4pt;height:113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311,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" path="m586,715l573,648,553,619r,96l553,959r-11,54l512,1056r-43,30l415,1097r-381,l34,715,44,661,74,618r43,-30l171,577r244,l469,588r43,30l542,661r11,54l553,619,536,594,511,577,482,558,415,544r-244,l104,558,50,594,14,648,,715r,408l8,1130r407,l482,1117r29,-20l536,1080r37,-54l586,959r,-244m3311,2192r-8,-7l3277,2185r,33l3277,2600r-10,53l3237,2697r-43,30l3140,2737r-245,l2842,2727r-43,-30l2769,2653r-11,-53l2758,2355r11,-53l2799,2258r43,-29l2895,2218r122,l3277,2218r,-33l3147,2185r14,-6l3219,2134r44,-57l3292,2008r10,-75l3302,1512r,-382l3302,1104r-7,-7l3269,1097r,33l3269,1512r,96l3269,1933r-13,79l3220,2081r-54,55l3096,2172r-79,13l2895,2185r-429,l2387,2172r-69,-36l2263,2081r-36,-69l2214,1933r,-9l2214,1382r13,-79l2263,1233r55,-54l2387,1143r79,-13l2596,1130r195,l2766,1147r-36,54l2716,1267r,408l2724,1683r408,l3198,1669r30,-20l3252,1633r17,-25l3269,1512r-11,53l3229,1609r-44,29l3132,1649r-382,l2750,1267r11,-53l2790,1170r44,-29l2887,1130r382,l3269,1097r-382,l2692,1097r25,-17l2753,1026r14,-67l2767,715r-14,-67l2733,619r,96l2733,959r-10,54l2693,1056r-44,30l2596,1097r-130,l2336,1097r,33l2322,1136r-57,44l2220,1238r-6,14l2214,1130r122,l2336,1097r-122,l2214,1096r,-260l2214,715r11,-54l2254,618r44,-30l2351,577r245,l2649,588r44,30l2723,661r10,54l2733,619r-16,-25l2692,577r-30,-19l2596,544r-245,l2285,558r-54,36l2214,619r,-586l2214,7r-4,-3l2207,r-26,l2181,511r,204l2181,836r,131l2181,1088r,34l2181,1123r,259l2181,1503r,96l2181,1924r-13,80l2132,2073r-55,55l2008,2163r-79,13l1799,2176r-195,l1628,2160r37,-55l1679,2039r,-245l1665,1728r-20,-29l1645,1794r,245l1634,2093r-29,43l1561,2166r-53,10l1378,2176r-130,l1248,2210r-14,5l1176,2260r-44,58l1126,2331r,-113l1126,2210r122,l1248,2176r-122,l1126,1794r11,-53l1166,1697r44,-29l1263,1657r245,l1561,1668r44,29l1634,1741r11,53l1645,1699r-17,-25l1604,1657r-30,-20l1508,1624r-245,l1197,1637r-54,37l1126,1699r,-187l1126,1374r13,-80l1175,1225r54,-55l1299,1134r79,-12l1703,1122r-25,16l1642,1192r-14,67l1628,1503r14,67l1678,1624r55,37l1799,1674r245,l2110,1661r29,-20l2164,1624r17,-25l2181,1503r-11,54l2141,1600r-44,30l2044,1641r-245,l1746,1630r-44,-30l1672,1557r-10,-54l1662,1259r10,-54l1702,1162r44,-30l1799,1122r130,l2181,1122r,-34l2059,1088r14,-5l2130,1038r45,-58l2181,967r,-131l2168,916r-36,69l2077,1039r-69,36l1929,1088r-130,l1378,1088r-79,-13l1229,1039r-54,-54l1139,916r-13,-80l1126,415r,-129l1139,206r36,-69l1229,82r70,-36l1378,33r325,l1678,50r-36,54l1628,171r,407l1636,586r408,l2110,572r29,-19l2164,536r17,-25l2181,r,33l2181,415r-11,54l2141,512r-44,30l2044,553r-382,l1662,171r10,-54l1702,74r44,-30l1799,33r382,l2181,,1799,,1378,r-76,10l1234,39r-58,45l1132,142r-6,13l1126,33r,-26l1119,r-26,l1093,33r,253l1093,415r-11,54l1052,512r-43,30l955,553r-244,l657,542,614,512,584,469,573,415r,-244l584,117,614,74,657,44,711,33r382,l1093,,711,,644,13,590,50r-36,54l540,171r,244l554,482r36,54l644,572r67,14l955,586r67,-14l1051,553r25,-17l1093,511r,325l1103,912r29,68l1176,1038r58,45l1287,1105r-53,22l1176,1172r-44,58l1126,1243r,-113l1126,1104r-8,-7l1093,1097r,33l1093,1512r-11,53l1052,1609r-43,29l955,1649r-382,l573,1267r11,-53l614,1170r43,-29l711,1130r382,l1093,1097r-382,l644,1110r-54,37l554,1201r-14,66l540,1675r8,8l955,1683r67,-14l1051,1649r25,-16l1093,1608r,186l1093,2185r,33l1093,2462r,138l1082,2653r-30,44l1009,2727r-54,10l711,2737r-54,-10l614,2697r-30,-44l573,2600r,-245l584,2302r30,-44l657,2229r54,-11l1093,2218r,-33l711,2185r-67,13l590,2235r-36,54l540,2355r,245l554,2666r36,55l644,2757r67,14l955,2771r67,-14l1051,2737r25,-16l1093,2696r,316l1103,3088r29,68l1176,3214r58,45l1302,3288r76,10l1929,3298r75,-10l2059,3265r14,-6l2130,3214r45,-58l2204,3088r10,-76l2214,2210r,-26l2207,2176r-26,l2181,2688r,324l2168,3092r-36,69l2077,3216r-69,36l1929,3265r-551,l1299,3252r-70,-36l1175,3161r-36,-69l1126,3012r,-412l1126,2462r13,-80l1175,2313r54,-55l1299,2223r79,-13l1508,2210r195,l1678,2226r-36,55l1628,2347r,408l1636,2762r408,l2110,2749r29,-20l2164,2712r17,-24l2181,2176r,34l2181,2592r-11,53l2141,2689r-44,29l2044,2729r-382,l1662,2347r10,-53l1702,2250r44,-29l1799,2210r130,l2181,2210r,-34l2059,2176r14,-5l2130,2126r45,-58l2196,2020r24,57l2265,2134r57,45l2391,2208r75,10l2800,2218r-25,17l2738,2289r-13,66l2725,2600r13,66l2775,2721r54,36l2895,2771r245,l3206,2757r30,-20l3261,2721r36,-55l3311,2600r,-382l3311,2192m3311,7l3303,r-26,l3277,33r,382l3267,469r-30,43l3194,542r-54,11l2895,553r-53,-11l2799,512r-30,-43l2758,415r,-244l2769,117r30,-43l2842,44r53,-11l3277,33r,-33l2895,r-66,13l2775,50r-37,54l2725,171r,244l2738,482r37,54l2829,572r66,14l3140,586r66,-14l3236,553r25,-17l3297,482r14,-67l3311,33r,-26e" fillcolor="#e5e1e6" stroked="f">
              <v:path arrowok="t" o:connecttype="custom" o:connectlocs="14789,479041;240537,312228;0,312228;1440180,957209;1236180,1190834;1425391,968563;1436265,493452;1377110,932755;963020,840178;1203122,500875;1421911,660264;1255753,493452;1188768,270307;1009996,496072;963020,365067;1184419,288647;963020,270307;948666,365067;927352,905244;724222,754588;542840,965069;489774,783409;715523,741924;489774,600002;708128,656334;948666,656334;722917,549784;926482,453277;599386,475111;495429,89957;711608,255896;943881,204804;948666,14411;489774,14411;415395,241486;309262,14411;256631,234062;492384,427949;486295,479041;254021,530133;234883,553277;475420,968563;254021,1158520;280120,959829;444538,1203935;599386,1440180;963020,953715;599386,1425769;511088,1010047;711608,1206118;943881,1155026;839054,965069;1009996,951532;1230525,1203935;1440180,3057;1236180,236682;1425391,0;1259233,255896" o:connectangles="0,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 w:rsidR="007C1009" w:rsidRPr="0007365B">
      <w:rPr>
        <w:rFonts w:ascii="Nunito" w:hAnsi="Nunito"/>
        <w:color w:val="808285"/>
        <w:spacing w:val="-2"/>
        <w:sz w:val="32"/>
      </w:rPr>
      <w:t>E</w:t>
    </w:r>
    <w:r w:rsidR="007C1009" w:rsidRPr="0007365B">
      <w:rPr>
        <w:rFonts w:ascii="Nunito" w:hAnsi="Nunito"/>
        <w:color w:val="808285"/>
        <w:spacing w:val="-21"/>
        <w:sz w:val="32"/>
      </w:rPr>
      <w:t>V</w:t>
    </w:r>
    <w:r w:rsidR="007C1009" w:rsidRPr="0007365B">
      <w:rPr>
        <w:rFonts w:ascii="Nunito" w:hAnsi="Nunito"/>
        <w:color w:val="808285"/>
        <w:sz w:val="32"/>
      </w:rPr>
      <w:t>A</w:t>
    </w:r>
    <w:r w:rsidR="007C1009" w:rsidRPr="0007365B">
      <w:rPr>
        <w:rFonts w:ascii="Nunito" w:hAnsi="Nunito"/>
        <w:color w:val="808285"/>
        <w:spacing w:val="-9"/>
        <w:sz w:val="32"/>
      </w:rPr>
      <w:t>L</w:t>
    </w:r>
    <w:r w:rsidR="007C1009" w:rsidRPr="0007365B">
      <w:rPr>
        <w:rFonts w:ascii="Nunito" w:hAnsi="Nunito"/>
        <w:color w:val="808285"/>
        <w:spacing w:val="-2"/>
        <w:sz w:val="32"/>
      </w:rPr>
      <w:t>U</w:t>
    </w:r>
    <w:r w:rsidR="007C1009" w:rsidRPr="0007365B">
      <w:rPr>
        <w:rFonts w:ascii="Nunito" w:hAnsi="Nunito"/>
        <w:color w:val="808285"/>
        <w:spacing w:val="-27"/>
        <w:sz w:val="32"/>
      </w:rPr>
      <w:t>A</w:t>
    </w:r>
    <w:r w:rsidR="007C1009" w:rsidRPr="0007365B">
      <w:rPr>
        <w:rFonts w:ascii="Nunito" w:hAnsi="Nunito"/>
        <w:color w:val="808285"/>
        <w:sz w:val="32"/>
      </w:rPr>
      <w:t>TION</w:t>
    </w:r>
    <w:r w:rsidR="007C1009" w:rsidRPr="0012071F">
      <w:rPr>
        <w:rFonts w:ascii="Nunito"/>
        <w:color w:val="808285"/>
        <w:sz w:val="32"/>
      </w:rPr>
      <w:t xml:space="preserve"> |</w:t>
    </w:r>
    <w:r w:rsidR="007C1009" w:rsidRPr="0012071F">
      <w:rPr>
        <w:rFonts w:ascii="Nunito"/>
        <w:color w:val="808285"/>
        <w:spacing w:val="-1"/>
        <w:sz w:val="32"/>
      </w:rPr>
      <w:t xml:space="preserve"> </w:t>
    </w:r>
    <w:r w:rsidR="00AE3810">
      <w:rPr>
        <w:rFonts w:ascii="Nunito"/>
        <w:color w:val="808285"/>
        <w:sz w:val="32"/>
      </w:rPr>
      <w:t>G</w:t>
    </w:r>
    <w:r w:rsidR="00AE3810">
      <w:rPr>
        <w:rFonts w:ascii="Nunito" w:hAnsi="Nunito"/>
        <w:smallCaps/>
        <w:color w:val="808285"/>
        <w:w w:val="114"/>
      </w:rPr>
      <w:t>rille d’</w:t>
    </w:r>
    <w:proofErr w:type="spellStart"/>
    <w:r w:rsidR="00AE3810">
      <w:rPr>
        <w:rFonts w:ascii="Nunito" w:hAnsi="Nunito"/>
        <w:smallCaps/>
        <w:color w:val="808285"/>
        <w:w w:val="114"/>
      </w:rPr>
      <w:t>evaluation</w:t>
    </w:r>
    <w:proofErr w:type="spellEnd"/>
    <w:r w:rsidR="00BD7C5D">
      <w:rPr>
        <w:rFonts w:ascii="Nunito" w:hAnsi="Nunito"/>
        <w:smallCaps/>
        <w:color w:val="808285"/>
        <w:w w:val="114"/>
      </w:rPr>
      <w:tab/>
    </w:r>
    <w:r w:rsidR="00BD7C5D">
      <w:rPr>
        <w:rFonts w:ascii="Nunito" w:hAnsi="Nunito"/>
        <w:smallCaps/>
        <w:color w:val="808285"/>
        <w:w w:val="114"/>
      </w:rPr>
      <w:tab/>
    </w:r>
    <w:r w:rsidR="00BD7C5D">
      <w:rPr>
        <w:rFonts w:ascii="Nunito" w:hAnsi="Nunito"/>
        <w:smallCaps/>
        <w:color w:val="808285"/>
        <w:w w:val="114"/>
      </w:rPr>
      <w:tab/>
    </w:r>
    <w:r w:rsidR="00BD7C5D">
      <w:rPr>
        <w:rFonts w:ascii="Nunito" w:hAnsi="Nunito"/>
        <w:smallCaps/>
        <w:color w:val="808285"/>
        <w:w w:val="114"/>
      </w:rPr>
      <w:tab/>
    </w:r>
    <w:r w:rsidR="00BD7C5D">
      <w:rPr>
        <w:rFonts w:ascii="Nunito" w:hAnsi="Nunito"/>
        <w:smallCaps/>
        <w:color w:val="808285"/>
        <w:w w:val="114"/>
      </w:rPr>
      <w:tab/>
    </w:r>
    <w:r w:rsidR="00BD7C5D">
      <w:rPr>
        <w:rFonts w:ascii="Nunito" w:hAnsi="Nunito"/>
        <w:smallCaps/>
        <w:color w:val="808285"/>
        <w:w w:val="1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D4A9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A8D0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D4A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82FF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DEC7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28CE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064C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1AB9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CC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84C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9E78C3"/>
    <w:multiLevelType w:val="hybridMultilevel"/>
    <w:tmpl w:val="BF387ED8"/>
    <w:lvl w:ilvl="0" w:tplc="BB727F6A">
      <w:start w:val="1"/>
      <w:numFmt w:val="bullet"/>
      <w:pStyle w:val="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83A80"/>
    <w:multiLevelType w:val="hybridMultilevel"/>
    <w:tmpl w:val="0ACED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1E"/>
    <w:rsid w:val="00030503"/>
    <w:rsid w:val="00030FBD"/>
    <w:rsid w:val="0007365B"/>
    <w:rsid w:val="00081E6B"/>
    <w:rsid w:val="000B7E4E"/>
    <w:rsid w:val="0012071F"/>
    <w:rsid w:val="0019582A"/>
    <w:rsid w:val="001A4739"/>
    <w:rsid w:val="001C1178"/>
    <w:rsid w:val="001C7929"/>
    <w:rsid w:val="001F7A05"/>
    <w:rsid w:val="00200774"/>
    <w:rsid w:val="0025171C"/>
    <w:rsid w:val="00253C0D"/>
    <w:rsid w:val="002948E3"/>
    <w:rsid w:val="002A2A1E"/>
    <w:rsid w:val="002B1355"/>
    <w:rsid w:val="002B522B"/>
    <w:rsid w:val="002C437D"/>
    <w:rsid w:val="002E11A1"/>
    <w:rsid w:val="00307FB9"/>
    <w:rsid w:val="00327666"/>
    <w:rsid w:val="0032794A"/>
    <w:rsid w:val="00343226"/>
    <w:rsid w:val="00363451"/>
    <w:rsid w:val="003A625F"/>
    <w:rsid w:val="003E4708"/>
    <w:rsid w:val="00480B44"/>
    <w:rsid w:val="004F687E"/>
    <w:rsid w:val="005260B1"/>
    <w:rsid w:val="005432EF"/>
    <w:rsid w:val="005B7327"/>
    <w:rsid w:val="005E3EA6"/>
    <w:rsid w:val="005F2ACD"/>
    <w:rsid w:val="006C7576"/>
    <w:rsid w:val="006E0C06"/>
    <w:rsid w:val="00701170"/>
    <w:rsid w:val="00704AA4"/>
    <w:rsid w:val="0070703E"/>
    <w:rsid w:val="00726FEB"/>
    <w:rsid w:val="00730804"/>
    <w:rsid w:val="00770D05"/>
    <w:rsid w:val="007C1009"/>
    <w:rsid w:val="007C5F75"/>
    <w:rsid w:val="00814F99"/>
    <w:rsid w:val="0091475B"/>
    <w:rsid w:val="00A15E22"/>
    <w:rsid w:val="00A91584"/>
    <w:rsid w:val="00AE3810"/>
    <w:rsid w:val="00AE6B13"/>
    <w:rsid w:val="00B125D7"/>
    <w:rsid w:val="00B50400"/>
    <w:rsid w:val="00B6604A"/>
    <w:rsid w:val="00BB1A78"/>
    <w:rsid w:val="00BC74D4"/>
    <w:rsid w:val="00BD7C5D"/>
    <w:rsid w:val="00C169CD"/>
    <w:rsid w:val="00C240AD"/>
    <w:rsid w:val="00C63093"/>
    <w:rsid w:val="00CD66F2"/>
    <w:rsid w:val="00CE0E67"/>
    <w:rsid w:val="00D1689D"/>
    <w:rsid w:val="00DD1A05"/>
    <w:rsid w:val="00DE38E8"/>
    <w:rsid w:val="00DF709F"/>
    <w:rsid w:val="00E31EE6"/>
    <w:rsid w:val="00F24344"/>
    <w:rsid w:val="00F3071C"/>
    <w:rsid w:val="00F876A4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C863F"/>
  <w15:chartTrackingRefBased/>
  <w15:docId w15:val="{E749F271-4B6F-4D4C-8B17-223799FF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Light" w:eastAsia="Times New Roman" w:hAnsi="Nunito Light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82A"/>
    <w:rPr>
      <w:color w:val="454545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rsid w:val="00A15E22"/>
    <w:pPr>
      <w:keepNext/>
      <w:keepLines/>
      <w:spacing w:before="360"/>
      <w:outlineLvl w:val="0"/>
    </w:pPr>
    <w:rPr>
      <w:rFonts w:ascii="Nunito" w:hAnsi="Nunito"/>
      <w:bCs/>
      <w:color w:val="15418A"/>
      <w:spacing w:val="2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5E22"/>
    <w:pPr>
      <w:spacing w:before="20" w:after="40"/>
      <w:contextualSpacing/>
      <w:outlineLvl w:val="1"/>
    </w:pPr>
    <w:rPr>
      <w:rFonts w:ascii="Nunito" w:hAnsi="Nunito"/>
      <w:b/>
      <w:bCs/>
      <w:color w:val="20416E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5E22"/>
    <w:pPr>
      <w:spacing w:before="20" w:after="40"/>
      <w:ind w:left="227"/>
      <w:outlineLvl w:val="2"/>
    </w:pPr>
    <w:rPr>
      <w:rFonts w:ascii="Nunito" w:hAnsi="Nunito"/>
      <w:b/>
      <w:bCs/>
      <w:color w:val="20416E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5E22"/>
    <w:pPr>
      <w:spacing w:before="20" w:after="40"/>
      <w:ind w:left="454"/>
      <w:outlineLvl w:val="3"/>
    </w:pPr>
    <w:rPr>
      <w:rFonts w:ascii="Nunito" w:hAnsi="Nunito"/>
      <w:b/>
      <w:bCs/>
      <w:color w:val="20416E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15E22"/>
    <w:pPr>
      <w:outlineLvl w:val="4"/>
    </w:pPr>
    <w:rPr>
      <w:rFonts w:ascii="Nunito" w:hAnsi="Nunito"/>
      <w:b/>
      <w:bCs/>
      <w:color w:val="auto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A15E22"/>
    <w:pPr>
      <w:keepNext/>
      <w:keepLines/>
      <w:spacing w:before="200"/>
      <w:outlineLvl w:val="5"/>
    </w:pPr>
    <w:rPr>
      <w:rFonts w:ascii="Nunito" w:hAnsi="Nunito"/>
      <w:iCs/>
      <w:color w:val="15418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5E22"/>
    <w:pPr>
      <w:keepNext/>
      <w:keepLines/>
      <w:spacing w:before="200"/>
      <w:outlineLvl w:val="6"/>
    </w:pPr>
    <w:rPr>
      <w:rFonts w:ascii="Nunito" w:hAnsi="Nunito"/>
      <w:i/>
      <w:iCs/>
      <w:color w:val="73737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5E22"/>
    <w:pPr>
      <w:keepNext/>
      <w:keepLines/>
      <w:spacing w:before="200"/>
      <w:outlineLvl w:val="7"/>
    </w:pPr>
    <w:rPr>
      <w:rFonts w:ascii="Nunito" w:hAnsi="Nunito"/>
      <w:color w:val="15418A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5E22"/>
    <w:pPr>
      <w:keepNext/>
      <w:keepLines/>
      <w:spacing w:before="200"/>
      <w:outlineLvl w:val="8"/>
    </w:pPr>
    <w:rPr>
      <w:rFonts w:ascii="Nunito" w:hAnsi="Nunito"/>
      <w:i/>
      <w:iCs/>
      <w:color w:val="73737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image">
    <w:name w:val="texte image"/>
    <w:basedOn w:val="titreimage"/>
    <w:qFormat/>
    <w:rsid w:val="00343226"/>
    <w:rPr>
      <w:rFonts w:ascii="Nunito Light" w:hAnsi="Nunito Light"/>
      <w:b w:val="0"/>
    </w:rPr>
  </w:style>
  <w:style w:type="paragraph" w:customStyle="1" w:styleId="titreimage">
    <w:name w:val="titre image"/>
    <w:basedOn w:val="paragraphestandard-gauche"/>
    <w:qFormat/>
    <w:rsid w:val="00343226"/>
    <w:pPr>
      <w:spacing w:after="0"/>
    </w:pPr>
    <w:rPr>
      <w:rFonts w:ascii="Nunito SemiBold" w:hAnsi="Nunito SemiBold"/>
      <w:b/>
      <w:i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2C437D"/>
    <w:pPr>
      <w:tabs>
        <w:tab w:val="center" w:pos="4536"/>
        <w:tab w:val="right" w:pos="9072"/>
      </w:tabs>
    </w:pPr>
    <w:rPr>
      <w:sz w:val="12"/>
    </w:rPr>
  </w:style>
  <w:style w:type="character" w:customStyle="1" w:styleId="PieddepageCar">
    <w:name w:val="Pied de page Car"/>
    <w:link w:val="Pieddepage"/>
    <w:uiPriority w:val="99"/>
    <w:rsid w:val="002C437D"/>
    <w:rPr>
      <w:color w:val="454545"/>
      <w:sz w:val="12"/>
    </w:rPr>
  </w:style>
  <w:style w:type="character" w:customStyle="1" w:styleId="Titre1Car">
    <w:name w:val="Titre 1 Car"/>
    <w:link w:val="Titre1"/>
    <w:uiPriority w:val="9"/>
    <w:rsid w:val="00A15E22"/>
    <w:rPr>
      <w:rFonts w:ascii="Nunito" w:eastAsia="Times New Roman" w:hAnsi="Nunito" w:cs="Times New Roman"/>
      <w:bCs/>
      <w:color w:val="15418A"/>
      <w:spacing w:val="20"/>
      <w:sz w:val="32"/>
      <w:szCs w:val="28"/>
    </w:rPr>
  </w:style>
  <w:style w:type="character" w:customStyle="1" w:styleId="Titre2Car">
    <w:name w:val="Titre 2 Car"/>
    <w:link w:val="Titre2"/>
    <w:uiPriority w:val="9"/>
    <w:rsid w:val="00A15E22"/>
    <w:rPr>
      <w:rFonts w:ascii="Nunito" w:hAnsi="Nunito"/>
      <w:b/>
      <w:bCs/>
      <w:color w:val="20416E"/>
      <w:sz w:val="32"/>
      <w:szCs w:val="32"/>
    </w:rPr>
  </w:style>
  <w:style w:type="character" w:customStyle="1" w:styleId="Titre3Car">
    <w:name w:val="Titre 3 Car"/>
    <w:link w:val="Titre3"/>
    <w:uiPriority w:val="9"/>
    <w:rsid w:val="00A15E22"/>
    <w:rPr>
      <w:rFonts w:ascii="Nunito" w:hAnsi="Nunito"/>
      <w:b/>
      <w:bCs/>
      <w:color w:val="20416E"/>
      <w:sz w:val="28"/>
      <w:szCs w:val="28"/>
    </w:rPr>
  </w:style>
  <w:style w:type="character" w:customStyle="1" w:styleId="Titre4Car">
    <w:name w:val="Titre 4 Car"/>
    <w:link w:val="Titre4"/>
    <w:uiPriority w:val="9"/>
    <w:rsid w:val="00A15E22"/>
    <w:rPr>
      <w:rFonts w:ascii="Nunito" w:hAnsi="Nunito"/>
      <w:b/>
      <w:bCs/>
      <w:color w:val="20416E"/>
      <w:sz w:val="24"/>
      <w:szCs w:val="24"/>
    </w:rPr>
  </w:style>
  <w:style w:type="character" w:customStyle="1" w:styleId="Titre5Car">
    <w:name w:val="Titre 5 Car"/>
    <w:link w:val="Titre5"/>
    <w:uiPriority w:val="9"/>
    <w:rsid w:val="00A15E22"/>
    <w:rPr>
      <w:rFonts w:ascii="Nunito" w:hAnsi="Nunito"/>
      <w:b/>
      <w:bCs/>
    </w:rPr>
  </w:style>
  <w:style w:type="character" w:customStyle="1" w:styleId="Titre6Car">
    <w:name w:val="Titre 6 Car"/>
    <w:link w:val="Titre6"/>
    <w:uiPriority w:val="9"/>
    <w:semiHidden/>
    <w:rsid w:val="00A15E22"/>
    <w:rPr>
      <w:rFonts w:ascii="Nunito" w:eastAsia="Times New Roman" w:hAnsi="Nunito" w:cs="Times New Roman"/>
      <w:iCs/>
      <w:color w:val="15418A"/>
    </w:rPr>
  </w:style>
  <w:style w:type="character" w:customStyle="1" w:styleId="Titre7Car">
    <w:name w:val="Titre 7 Car"/>
    <w:link w:val="Titre7"/>
    <w:uiPriority w:val="9"/>
    <w:semiHidden/>
    <w:rsid w:val="00A15E22"/>
    <w:rPr>
      <w:rFonts w:ascii="Nunito" w:eastAsia="Times New Roman" w:hAnsi="Nunito" w:cs="Times New Roman"/>
      <w:i/>
      <w:iCs/>
      <w:color w:val="737373"/>
    </w:rPr>
  </w:style>
  <w:style w:type="character" w:customStyle="1" w:styleId="Titre8Car">
    <w:name w:val="Titre 8 Car"/>
    <w:link w:val="Titre8"/>
    <w:uiPriority w:val="9"/>
    <w:semiHidden/>
    <w:rsid w:val="00A15E22"/>
    <w:rPr>
      <w:rFonts w:ascii="Nunito" w:eastAsia="Times New Roman" w:hAnsi="Nunito" w:cs="Times New Roman"/>
      <w:color w:val="15418A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A15E22"/>
    <w:rPr>
      <w:rFonts w:ascii="Nunito" w:eastAsia="Times New Roman" w:hAnsi="Nunito" w:cs="Times New Roman"/>
      <w:i/>
      <w:iCs/>
      <w:color w:val="73737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15E22"/>
    <w:rPr>
      <w:b/>
      <w:bCs/>
      <w:color w:val="15418A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15E22"/>
    <w:rPr>
      <w:rFonts w:ascii="Nunito" w:hAnsi="Nunito"/>
      <w:b/>
      <w:bCs/>
      <w:color w:val="2E5495"/>
      <w:sz w:val="44"/>
      <w:szCs w:val="44"/>
    </w:rPr>
  </w:style>
  <w:style w:type="character" w:customStyle="1" w:styleId="TitreCar">
    <w:name w:val="Titre Car"/>
    <w:link w:val="Titre"/>
    <w:uiPriority w:val="10"/>
    <w:rsid w:val="00A15E22"/>
    <w:rPr>
      <w:rFonts w:ascii="Nunito" w:hAnsi="Nunito"/>
      <w:b/>
      <w:bCs/>
      <w:color w:val="2E5495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rsid w:val="00A15E22"/>
    <w:pPr>
      <w:numPr>
        <w:ilvl w:val="1"/>
      </w:numPr>
    </w:pPr>
    <w:rPr>
      <w:rFonts w:ascii="Nunito" w:hAnsi="Nunito"/>
      <w:i/>
      <w:iCs/>
      <w:color w:val="15418A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A15E22"/>
    <w:rPr>
      <w:rFonts w:ascii="Nunito" w:eastAsia="Times New Roman" w:hAnsi="Nunito" w:cs="Times New Roman"/>
      <w:i/>
      <w:iCs/>
      <w:color w:val="15418A"/>
      <w:spacing w:val="15"/>
      <w:sz w:val="24"/>
      <w:szCs w:val="24"/>
    </w:rPr>
  </w:style>
  <w:style w:type="character" w:customStyle="1" w:styleId="accentuation6">
    <w:name w:val="accentuation#6"/>
    <w:uiPriority w:val="1"/>
    <w:qFormat/>
    <w:rsid w:val="0019582A"/>
    <w:rPr>
      <w:b/>
      <w:bCs/>
      <w:color w:val="E6332A"/>
    </w:rPr>
  </w:style>
  <w:style w:type="paragraph" w:customStyle="1" w:styleId="copyrightimageclaires">
    <w:name w:val="copyright image claires"/>
    <w:basedOn w:val="Normal"/>
    <w:qFormat/>
    <w:rsid w:val="00343226"/>
    <w:rPr>
      <w:sz w:val="12"/>
      <w:szCs w:val="12"/>
    </w:rPr>
  </w:style>
  <w:style w:type="paragraph" w:customStyle="1" w:styleId="copyrightimagesfonces">
    <w:name w:val="copyright images foncées"/>
    <w:basedOn w:val="copyrightimageclaires"/>
    <w:qFormat/>
    <w:rsid w:val="00343226"/>
    <w:rPr>
      <w:color w:val="FFFFFF"/>
    </w:rPr>
  </w:style>
  <w:style w:type="character" w:customStyle="1" w:styleId="accentuation2">
    <w:name w:val="accentuation#2"/>
    <w:uiPriority w:val="1"/>
    <w:qFormat/>
    <w:rsid w:val="0019582A"/>
    <w:rPr>
      <w:b/>
      <w:i w:val="0"/>
      <w:iCs/>
      <w:color w:val="007583"/>
    </w:rPr>
  </w:style>
  <w:style w:type="character" w:customStyle="1" w:styleId="Bold">
    <w:name w:val="Bold"/>
    <w:uiPriority w:val="1"/>
    <w:qFormat/>
    <w:rsid w:val="0019582A"/>
    <w:rPr>
      <w:b/>
      <w:i w:val="0"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15E22"/>
    <w:pPr>
      <w:keepNext w:val="0"/>
      <w:keepLines w:val="0"/>
      <w:spacing w:before="0" w:after="200" w:line="276" w:lineRule="auto"/>
      <w:outlineLvl w:val="9"/>
    </w:pPr>
    <w:rPr>
      <w:b/>
      <w:color w:val="2E5495"/>
      <w:spacing w:val="0"/>
      <w:sz w:val="44"/>
      <w:szCs w:val="44"/>
    </w:rPr>
  </w:style>
  <w:style w:type="paragraph" w:customStyle="1" w:styleId="paragraphestandard-gauche">
    <w:name w:val="paragraphe standard - gauche"/>
    <w:basedOn w:val="Normal"/>
    <w:uiPriority w:val="99"/>
    <w:qFormat/>
    <w:rsid w:val="0019582A"/>
    <w:pPr>
      <w:suppressAutoHyphens/>
      <w:autoSpaceDE w:val="0"/>
      <w:autoSpaceDN w:val="0"/>
      <w:adjustRightInd w:val="0"/>
      <w:spacing w:after="113"/>
      <w:textAlignment w:val="center"/>
    </w:pPr>
    <w:rPr>
      <w:rFonts w:cs="Nunito Light"/>
    </w:rPr>
  </w:style>
  <w:style w:type="character" w:customStyle="1" w:styleId="accentuation3">
    <w:name w:val="accentuation#3"/>
    <w:uiPriority w:val="1"/>
    <w:qFormat/>
    <w:rsid w:val="0019582A"/>
    <w:rPr>
      <w:b/>
      <w:i w:val="0"/>
      <w:iCs/>
      <w:color w:val="00BA82"/>
    </w:rPr>
  </w:style>
  <w:style w:type="paragraph" w:customStyle="1" w:styleId="puces">
    <w:name w:val="puces"/>
    <w:basedOn w:val="paragraphestandard-gauche"/>
    <w:qFormat/>
    <w:rsid w:val="002C437D"/>
    <w:pPr>
      <w:numPr>
        <w:numId w:val="1"/>
      </w:numPr>
      <w:spacing w:after="80"/>
      <w:ind w:left="414" w:hanging="357"/>
      <w:contextualSpacing/>
    </w:pPr>
  </w:style>
  <w:style w:type="character" w:customStyle="1" w:styleId="accentuation1">
    <w:name w:val="accentuation#1"/>
    <w:uiPriority w:val="1"/>
    <w:qFormat/>
    <w:rsid w:val="0019582A"/>
    <w:rPr>
      <w:b/>
      <w:i w:val="0"/>
      <w:iCs/>
      <w:color w:val="15418A"/>
    </w:rPr>
  </w:style>
  <w:style w:type="character" w:customStyle="1" w:styleId="accentuation4">
    <w:name w:val="accentuation#4"/>
    <w:uiPriority w:val="1"/>
    <w:qFormat/>
    <w:rsid w:val="0019582A"/>
    <w:rPr>
      <w:b/>
      <w:i w:val="0"/>
      <w:iCs/>
      <w:color w:val="FFC000"/>
    </w:rPr>
  </w:style>
  <w:style w:type="character" w:customStyle="1" w:styleId="accentuation5">
    <w:name w:val="accentuation#5"/>
    <w:uiPriority w:val="1"/>
    <w:qFormat/>
    <w:rsid w:val="0019582A"/>
    <w:rPr>
      <w:b/>
      <w:bCs/>
      <w:color w:val="FF8000"/>
    </w:rPr>
  </w:style>
  <w:style w:type="paragraph" w:customStyle="1" w:styleId="Paragraphestandard-justifier">
    <w:name w:val="Paragraphe standard - justifier"/>
    <w:basedOn w:val="paragraphestandard-gauche"/>
    <w:qFormat/>
    <w:rsid w:val="0019582A"/>
    <w:pPr>
      <w:jc w:val="both"/>
    </w:pPr>
  </w:style>
  <w:style w:type="paragraph" w:styleId="En-tte">
    <w:name w:val="header"/>
    <w:basedOn w:val="Normal"/>
    <w:link w:val="En-tteCar"/>
    <w:uiPriority w:val="99"/>
    <w:unhideWhenUsed/>
    <w:rsid w:val="00C63093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C63093"/>
    <w:rPr>
      <w:color w:val="454545"/>
    </w:rPr>
  </w:style>
  <w:style w:type="table" w:styleId="Grilledutableau">
    <w:name w:val="Table Grid"/>
    <w:basedOn w:val="TableauNormal"/>
    <w:uiPriority w:val="39"/>
    <w:rsid w:val="00CE0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31EE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1EE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F2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ma\Downloads\HTML-CSS_Site%20complet_Grille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HTML-CSS_Site complet_GrilleEvaluation</Template>
  <TotalTime>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</dc:creator>
  <cp:keywords/>
  <dc:description/>
  <cp:lastModifiedBy> </cp:lastModifiedBy>
  <cp:revision>2</cp:revision>
  <cp:lastPrinted>2021-05-11T14:19:00Z</cp:lastPrinted>
  <dcterms:created xsi:type="dcterms:W3CDTF">2021-06-30T13:16:00Z</dcterms:created>
  <dcterms:modified xsi:type="dcterms:W3CDTF">2021-06-30T13:16:00Z</dcterms:modified>
</cp:coreProperties>
</file>